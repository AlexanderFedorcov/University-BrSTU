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078" w:rsidRPr="00FB08E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FB08E7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702078" w:rsidRPr="00FB08E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FB08E7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702078" w:rsidRPr="00CA47B6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CA47B6">
        <w:rPr>
          <w:rFonts w:cs="Times New Roman"/>
          <w:sz w:val="28"/>
          <w:szCs w:val="28"/>
          <w:lang w:val="ru-RU"/>
        </w:rPr>
        <w:t>Кафедра ИИТ</w:t>
      </w:r>
    </w:p>
    <w:p w:rsidR="00702078" w:rsidRPr="00CA47B6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702078" w:rsidRPr="00CA47B6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702078" w:rsidRPr="00CA47B6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702078" w:rsidRPr="00CA47B6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702078" w:rsidRPr="00CA47B6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702078" w:rsidRPr="00CA47B6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702078" w:rsidRPr="008E0781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702078" w:rsidRPr="00FB08E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FB08E7">
        <w:rPr>
          <w:rFonts w:cs="Times New Roman"/>
          <w:sz w:val="28"/>
          <w:szCs w:val="28"/>
          <w:lang w:val="ru-RU"/>
        </w:rPr>
        <w:t>Лабораторная работа №</w:t>
      </w:r>
      <w:r w:rsidR="00075D32" w:rsidRPr="00FB08E7">
        <w:rPr>
          <w:rFonts w:cs="Times New Roman"/>
          <w:sz w:val="28"/>
          <w:szCs w:val="28"/>
          <w:lang w:val="ru-RU"/>
        </w:rPr>
        <w:t>8</w:t>
      </w:r>
    </w:p>
    <w:p w:rsidR="00702078" w:rsidRPr="00FB08E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FB08E7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:rsidR="00075D32" w:rsidRPr="00FB08E7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FB08E7">
        <w:rPr>
          <w:rFonts w:cs="Times New Roman"/>
          <w:sz w:val="28"/>
          <w:szCs w:val="28"/>
          <w:lang w:val="ru-RU"/>
        </w:rPr>
        <w:t xml:space="preserve">Тема: </w:t>
      </w:r>
      <w:r w:rsidR="00075D32" w:rsidRPr="00FB08E7">
        <w:rPr>
          <w:rFonts w:cs="Times New Roman"/>
          <w:sz w:val="28"/>
          <w:szCs w:val="28"/>
          <w:lang w:val="ru-RU"/>
        </w:rPr>
        <w:t>«</w:t>
      </w:r>
      <w:r w:rsidR="00075D32" w:rsidRPr="00075D32">
        <w:rPr>
          <w:rFonts w:cs="Times New Roman"/>
          <w:sz w:val="28"/>
          <w:szCs w:val="28"/>
        </w:rPr>
        <w:t>Python</w:t>
      </w:r>
      <w:r w:rsidR="00075D32" w:rsidRPr="00FB08E7">
        <w:rPr>
          <w:rFonts w:cs="Times New Roman"/>
          <w:sz w:val="28"/>
          <w:szCs w:val="28"/>
          <w:lang w:val="ru-RU"/>
        </w:rPr>
        <w:t xml:space="preserve">. Основы </w:t>
      </w:r>
      <w:r w:rsidR="00075D32" w:rsidRPr="00075D32">
        <w:rPr>
          <w:rFonts w:cs="Times New Roman"/>
          <w:sz w:val="28"/>
          <w:szCs w:val="28"/>
        </w:rPr>
        <w:t>Pandas</w:t>
      </w:r>
      <w:r w:rsidR="00075D32" w:rsidRPr="00FB08E7">
        <w:rPr>
          <w:rFonts w:cs="Times New Roman"/>
          <w:sz w:val="28"/>
          <w:szCs w:val="28"/>
          <w:lang w:val="ru-RU"/>
        </w:rPr>
        <w:t>»</w:t>
      </w:r>
    </w:p>
    <w:p w:rsidR="00702078" w:rsidRPr="00FB08E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702078" w:rsidRPr="00FB08E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702078" w:rsidRPr="00FB08E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702078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FB08E7" w:rsidRDefault="00FB08E7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FB08E7" w:rsidRDefault="00FB08E7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FB08E7" w:rsidRPr="00FB08E7" w:rsidRDefault="00FB08E7" w:rsidP="00702078">
      <w:pPr>
        <w:jc w:val="center"/>
        <w:rPr>
          <w:rFonts w:cs="Times New Roman"/>
          <w:sz w:val="28"/>
          <w:szCs w:val="28"/>
          <w:lang w:val="ru-RU"/>
        </w:rPr>
      </w:pPr>
    </w:p>
    <w:p w:rsidR="00702078" w:rsidRPr="00FB08E7" w:rsidRDefault="00702078" w:rsidP="00702078">
      <w:pPr>
        <w:rPr>
          <w:rFonts w:cs="Times New Roman"/>
          <w:sz w:val="28"/>
          <w:szCs w:val="28"/>
          <w:lang w:val="ru-RU"/>
        </w:rPr>
      </w:pPr>
    </w:p>
    <w:p w:rsidR="00FB08E7" w:rsidRPr="00FB08E7" w:rsidRDefault="00FB08E7" w:rsidP="00FB08E7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FB08E7">
        <w:rPr>
          <w:rFonts w:cs="Times New Roman"/>
          <w:sz w:val="28"/>
          <w:szCs w:val="28"/>
          <w:lang w:val="ru-RU"/>
        </w:rPr>
        <w:t>Выполнила:</w:t>
      </w:r>
    </w:p>
    <w:p w:rsidR="00FB08E7" w:rsidRPr="00FB08E7" w:rsidRDefault="00FB08E7" w:rsidP="00FB08E7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FB08E7">
        <w:rPr>
          <w:rFonts w:cs="Times New Roman"/>
          <w:sz w:val="28"/>
          <w:szCs w:val="28"/>
          <w:lang w:val="ru-RU"/>
        </w:rPr>
        <w:t>Савицкая А.Ю., ПО-7</w:t>
      </w:r>
    </w:p>
    <w:p w:rsidR="00FB08E7" w:rsidRPr="00FB08E7" w:rsidRDefault="00FB08E7" w:rsidP="00FB08E7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FB08E7">
        <w:rPr>
          <w:rFonts w:cs="Times New Roman"/>
          <w:sz w:val="28"/>
          <w:szCs w:val="28"/>
          <w:lang w:val="ru-RU"/>
        </w:rPr>
        <w:t>Проверил:</w:t>
      </w:r>
    </w:p>
    <w:p w:rsidR="005F5A01" w:rsidRPr="00FB08E7" w:rsidRDefault="00FB08E7" w:rsidP="00FB08E7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FB08E7">
        <w:rPr>
          <w:rFonts w:cs="Times New Roman"/>
          <w:sz w:val="28"/>
          <w:szCs w:val="28"/>
          <w:lang w:val="ru-RU"/>
        </w:rPr>
        <w:t>Бойко Д.О.</w:t>
      </w:r>
    </w:p>
    <w:p w:rsidR="005F5A01" w:rsidRPr="00FB08E7" w:rsidRDefault="005F5A01" w:rsidP="00702078">
      <w:pPr>
        <w:spacing w:before="720"/>
        <w:rPr>
          <w:rFonts w:cs="Times New Roman"/>
          <w:sz w:val="28"/>
          <w:szCs w:val="28"/>
          <w:lang w:val="ru-RU"/>
        </w:rPr>
      </w:pPr>
    </w:p>
    <w:p w:rsidR="00702078" w:rsidRPr="00FB08E7" w:rsidRDefault="00702078" w:rsidP="00702078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FB08E7">
        <w:rPr>
          <w:rFonts w:cs="Times New Roman"/>
          <w:sz w:val="28"/>
          <w:szCs w:val="28"/>
          <w:lang w:val="ru-RU"/>
        </w:rPr>
        <w:t>Брест</w:t>
      </w:r>
      <w:r w:rsidR="00FB08E7">
        <w:rPr>
          <w:rFonts w:cs="Times New Roman"/>
          <w:sz w:val="28"/>
          <w:szCs w:val="28"/>
          <w:lang w:val="ru-RU"/>
        </w:rPr>
        <w:t>,</w:t>
      </w:r>
      <w:r w:rsidRPr="00FB08E7">
        <w:rPr>
          <w:rFonts w:cs="Times New Roman"/>
          <w:sz w:val="28"/>
          <w:szCs w:val="28"/>
          <w:lang w:val="ru-RU"/>
        </w:rPr>
        <w:t>2021</w:t>
      </w:r>
    </w:p>
    <w:p w:rsidR="00075D32" w:rsidRPr="00FB08E7" w:rsidRDefault="00702078" w:rsidP="00FB08E7">
      <w:pPr>
        <w:pStyle w:val="3"/>
        <w:spacing w:before="0" w:after="240" w:line="288" w:lineRule="auto"/>
        <w:rPr>
          <w:b w:val="0"/>
          <w:lang w:val="ru-RU"/>
        </w:rPr>
      </w:pPr>
      <w:r w:rsidRPr="00FB08E7">
        <w:rPr>
          <w:lang w:val="ru-RU"/>
        </w:rPr>
        <w:lastRenderedPageBreak/>
        <w:t>Цель</w:t>
      </w:r>
      <w:r w:rsidR="00FB08E7">
        <w:rPr>
          <w:lang w:val="ru-RU"/>
        </w:rPr>
        <w:t xml:space="preserve">: </w:t>
      </w:r>
      <w:r w:rsidR="00075D32" w:rsidRPr="00FB08E7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Ознакомиться с основами библиотеки </w:t>
      </w:r>
      <w:r w:rsidR="00075D32" w:rsidRPr="00FB08E7">
        <w:rPr>
          <w:rFonts w:eastAsia="Times New Roman" w:cs="Times New Roman"/>
          <w:b w:val="0"/>
          <w:color w:val="000000"/>
          <w:szCs w:val="28"/>
          <w:lang w:eastAsia="ru-RU"/>
        </w:rPr>
        <w:t>pandas</w:t>
      </w:r>
      <w:r w:rsidR="00075D32" w:rsidRPr="00FB08E7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 и научиться строить графики с использованием библиотек </w:t>
      </w:r>
      <w:proofErr w:type="spellStart"/>
      <w:r w:rsidR="00075D32" w:rsidRPr="00FB08E7">
        <w:rPr>
          <w:rFonts w:eastAsia="Times New Roman" w:cs="Times New Roman"/>
          <w:b w:val="0"/>
          <w:color w:val="000000"/>
          <w:szCs w:val="28"/>
          <w:lang w:eastAsia="ru-RU"/>
        </w:rPr>
        <w:t>matplotlib</w:t>
      </w:r>
      <w:proofErr w:type="spellEnd"/>
      <w:r w:rsidR="00075D32" w:rsidRPr="00FB08E7">
        <w:rPr>
          <w:rFonts w:eastAsia="Times New Roman" w:cs="Times New Roman"/>
          <w:b w:val="0"/>
          <w:color w:val="000000"/>
          <w:szCs w:val="28"/>
          <w:lang w:val="ru-RU" w:eastAsia="ru-RU"/>
        </w:rPr>
        <w:t>.</w:t>
      </w:r>
      <w:proofErr w:type="spellStart"/>
      <w:r w:rsidR="00075D32" w:rsidRPr="00FB08E7">
        <w:rPr>
          <w:rFonts w:eastAsia="Times New Roman" w:cs="Times New Roman"/>
          <w:b w:val="0"/>
          <w:color w:val="000000"/>
          <w:szCs w:val="28"/>
          <w:lang w:eastAsia="ru-RU"/>
        </w:rPr>
        <w:t>pyplot</w:t>
      </w:r>
      <w:proofErr w:type="spellEnd"/>
      <w:r w:rsidR="00075D32" w:rsidRPr="00FB08E7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 и </w:t>
      </w:r>
      <w:proofErr w:type="spellStart"/>
      <w:r w:rsidR="00075D32" w:rsidRPr="00FB08E7">
        <w:rPr>
          <w:rFonts w:eastAsia="Times New Roman" w:cs="Times New Roman"/>
          <w:b w:val="0"/>
          <w:color w:val="000000"/>
          <w:szCs w:val="28"/>
          <w:lang w:eastAsia="ru-RU"/>
        </w:rPr>
        <w:t>seaborn</w:t>
      </w:r>
      <w:proofErr w:type="spellEnd"/>
      <w:r w:rsidR="00075D32" w:rsidRPr="00FB08E7">
        <w:rPr>
          <w:rFonts w:eastAsia="Times New Roman" w:cs="Times New Roman"/>
          <w:b w:val="0"/>
          <w:color w:val="000000"/>
          <w:szCs w:val="28"/>
          <w:lang w:val="ru-RU" w:eastAsia="ru-RU"/>
        </w:rPr>
        <w:t>.</w:t>
      </w:r>
    </w:p>
    <w:p w:rsidR="00FB08E7" w:rsidRPr="00CA47B6" w:rsidRDefault="00FB08E7" w:rsidP="00FB08E7">
      <w:pPr>
        <w:autoSpaceDE w:val="0"/>
        <w:autoSpaceDN w:val="0"/>
        <w:adjustRightInd w:val="0"/>
        <w:spacing w:after="0" w:line="276" w:lineRule="auto"/>
        <w:rPr>
          <w:rStyle w:val="fontstyle01"/>
          <w:b/>
          <w:lang w:val="ru-RU"/>
        </w:rPr>
      </w:pPr>
      <w:r w:rsidRPr="00CA47B6">
        <w:rPr>
          <w:rStyle w:val="fontstyle01"/>
          <w:b/>
          <w:lang w:val="ru-RU"/>
        </w:rPr>
        <w:t>Ход работы:</w:t>
      </w:r>
    </w:p>
    <w:p w:rsidR="00075D32" w:rsidRPr="00FB08E7" w:rsidRDefault="00075D32" w:rsidP="00FB08E7">
      <w:pPr>
        <w:spacing w:after="0" w:line="240" w:lineRule="auto"/>
        <w:ind w:left="400"/>
        <w:rPr>
          <w:rFonts w:eastAsia="Times New Roman" w:cs="Times New Roman"/>
          <w:sz w:val="24"/>
          <w:szCs w:val="24"/>
          <w:lang w:val="ru-RU" w:eastAsia="ru-RU"/>
        </w:rPr>
      </w:pP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1.</w:t>
      </w:r>
      <w:r w:rsidRPr="00075D3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Загрузить </w:t>
      </w:r>
      <w:proofErr w:type="spellStart"/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датасет</w:t>
      </w:r>
      <w:proofErr w:type="spellEnd"/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в 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pandas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и проверить на доступность</w:t>
      </w:r>
    </w:p>
    <w:p w:rsidR="00075D32" w:rsidRPr="00FB08E7" w:rsidRDefault="00075D32" w:rsidP="00FB08E7">
      <w:pPr>
        <w:spacing w:after="0" w:line="240" w:lineRule="auto"/>
        <w:ind w:left="400"/>
        <w:rPr>
          <w:rFonts w:eastAsia="Times New Roman" w:cs="Times New Roman"/>
          <w:sz w:val="24"/>
          <w:szCs w:val="24"/>
          <w:lang w:val="ru-RU" w:eastAsia="ru-RU"/>
        </w:rPr>
      </w:pP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2. </w:t>
      </w:r>
      <w:r w:rsidRPr="005A75E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Вывести общую информацию о </w:t>
      </w:r>
      <w:proofErr w:type="spellStart"/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датасете</w:t>
      </w:r>
      <w:proofErr w:type="spellEnd"/>
    </w:p>
    <w:p w:rsidR="00075D32" w:rsidRPr="00FB08E7" w:rsidRDefault="00075D32" w:rsidP="00FB08E7">
      <w:pPr>
        <w:spacing w:after="0" w:line="240" w:lineRule="auto"/>
        <w:ind w:left="400"/>
        <w:rPr>
          <w:rFonts w:eastAsia="Times New Roman" w:cs="Times New Roman"/>
          <w:sz w:val="24"/>
          <w:szCs w:val="24"/>
          <w:lang w:val="ru-RU" w:eastAsia="ru-RU"/>
        </w:rPr>
      </w:pP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3.</w:t>
      </w:r>
      <w:r w:rsidRPr="005A75E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Проверка наличия 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NULL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-данных. При их наличии вывести на экран</w:t>
      </w:r>
    </w:p>
    <w:p w:rsidR="00075D32" w:rsidRPr="00FB08E7" w:rsidRDefault="00075D32" w:rsidP="00FB08E7">
      <w:pPr>
        <w:spacing w:after="0" w:line="240" w:lineRule="auto"/>
        <w:ind w:left="400"/>
        <w:rPr>
          <w:rFonts w:eastAsia="Times New Roman" w:cs="Times New Roman"/>
          <w:sz w:val="24"/>
          <w:szCs w:val="24"/>
          <w:lang w:val="ru-RU" w:eastAsia="ru-RU"/>
        </w:rPr>
      </w:pP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4.   Удалить колонки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Z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proofErr w:type="spellStart"/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CostContact</w:t>
      </w:r>
      <w:proofErr w:type="spellEnd"/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",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Z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Revenue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"</w:t>
      </w:r>
    </w:p>
    <w:p w:rsidR="00075D32" w:rsidRPr="00FB08E7" w:rsidRDefault="00075D32" w:rsidP="00FB08E7">
      <w:pPr>
        <w:spacing w:after="0" w:line="240" w:lineRule="auto"/>
        <w:ind w:left="400"/>
        <w:rPr>
          <w:rFonts w:eastAsia="Times New Roman" w:cs="Times New Roman"/>
          <w:sz w:val="24"/>
          <w:szCs w:val="24"/>
          <w:lang w:val="ru-RU" w:eastAsia="ru-RU"/>
        </w:rPr>
      </w:pP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5.   Переименовать колонку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Year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Birth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" в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Age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"</w:t>
      </w:r>
    </w:p>
    <w:p w:rsidR="00075D32" w:rsidRPr="00FB08E7" w:rsidRDefault="00075D32" w:rsidP="00FB08E7">
      <w:pPr>
        <w:spacing w:after="0" w:line="240" w:lineRule="auto"/>
        <w:ind w:left="400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6. Оценить состояние колонок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Marital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Status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",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Education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". Построить информативные диаграммы и гистограммы для каждой.</w:t>
      </w:r>
    </w:p>
    <w:p w:rsidR="00075D32" w:rsidRPr="00FB08E7" w:rsidRDefault="00075D32" w:rsidP="00FB08E7">
      <w:pPr>
        <w:pStyle w:val="a5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Создать </w:t>
      </w:r>
      <w:proofErr w:type="spellStart"/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гистаграмму</w:t>
      </w:r>
      <w:proofErr w:type="spellEnd"/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по колонке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Age</w:t>
      </w:r>
      <w:r w:rsidRPr="00FB08E7">
        <w:rPr>
          <w:rFonts w:eastAsia="Times New Roman" w:cs="Times New Roman"/>
          <w:color w:val="000000"/>
          <w:sz w:val="28"/>
          <w:szCs w:val="28"/>
          <w:lang w:val="ru-RU" w:eastAsia="ru-RU"/>
        </w:rPr>
        <w:t>" и оценить на распределение по Гауссу.</w:t>
      </w:r>
    </w:p>
    <w:p w:rsidR="00075D32" w:rsidRPr="00FB08E7" w:rsidRDefault="00075D32" w:rsidP="00FB08E7">
      <w:pPr>
        <w:pStyle w:val="a6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FB08E7">
        <w:rPr>
          <w:color w:val="000000"/>
          <w:sz w:val="28"/>
          <w:szCs w:val="28"/>
          <w:lang w:val="ru-RU"/>
        </w:rPr>
        <w:t>Оценка полей "</w:t>
      </w:r>
      <w:proofErr w:type="spellStart"/>
      <w:r>
        <w:rPr>
          <w:color w:val="000000"/>
          <w:sz w:val="28"/>
          <w:szCs w:val="28"/>
        </w:rPr>
        <w:t>Kidhome</w:t>
      </w:r>
      <w:proofErr w:type="spellEnd"/>
      <w:r w:rsidRPr="00FB08E7">
        <w:rPr>
          <w:color w:val="000000"/>
          <w:sz w:val="28"/>
          <w:szCs w:val="28"/>
          <w:lang w:val="ru-RU"/>
        </w:rPr>
        <w:t>" и "</w:t>
      </w:r>
      <w:proofErr w:type="spellStart"/>
      <w:r>
        <w:rPr>
          <w:color w:val="000000"/>
          <w:sz w:val="28"/>
          <w:szCs w:val="28"/>
        </w:rPr>
        <w:t>Teenhome</w:t>
      </w:r>
      <w:proofErr w:type="spellEnd"/>
      <w:r w:rsidRPr="00FB08E7">
        <w:rPr>
          <w:color w:val="000000"/>
          <w:sz w:val="28"/>
          <w:szCs w:val="28"/>
          <w:lang w:val="ru-RU"/>
        </w:rPr>
        <w:t>", "</w:t>
      </w:r>
      <w:r>
        <w:rPr>
          <w:color w:val="000000"/>
          <w:sz w:val="28"/>
          <w:szCs w:val="28"/>
        </w:rPr>
        <w:t>Response</w:t>
      </w:r>
      <w:r w:rsidRPr="00FB08E7">
        <w:rPr>
          <w:color w:val="000000"/>
          <w:sz w:val="28"/>
          <w:szCs w:val="28"/>
          <w:lang w:val="ru-RU"/>
        </w:rPr>
        <w:t>" и "</w:t>
      </w:r>
      <w:r>
        <w:rPr>
          <w:color w:val="000000"/>
          <w:sz w:val="28"/>
          <w:szCs w:val="28"/>
        </w:rPr>
        <w:t>Income</w:t>
      </w:r>
      <w:r w:rsidRPr="00FB08E7">
        <w:rPr>
          <w:color w:val="000000"/>
          <w:sz w:val="28"/>
          <w:szCs w:val="28"/>
          <w:lang w:val="ru-RU"/>
        </w:rPr>
        <w:t>" (диаграммы и гистограммы)</w:t>
      </w:r>
    </w:p>
    <w:p w:rsidR="00075D32" w:rsidRDefault="00075D32" w:rsidP="00FB08E7">
      <w:pPr>
        <w:pStyle w:val="a6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Построить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графики</w:t>
      </w:r>
      <w:proofErr w:type="spellEnd"/>
      <w:r>
        <w:rPr>
          <w:color w:val="000000"/>
          <w:sz w:val="28"/>
          <w:szCs w:val="28"/>
        </w:rPr>
        <w:t xml:space="preserve"> "Response", "</w:t>
      </w:r>
      <w:proofErr w:type="spellStart"/>
      <w:r>
        <w:rPr>
          <w:color w:val="000000"/>
          <w:sz w:val="28"/>
          <w:szCs w:val="28"/>
        </w:rPr>
        <w:t>Marital_Status</w:t>
      </w:r>
      <w:proofErr w:type="spellEnd"/>
      <w:r>
        <w:rPr>
          <w:color w:val="000000"/>
          <w:sz w:val="28"/>
          <w:szCs w:val="28"/>
        </w:rPr>
        <w:t>", "Education" и  "</w:t>
      </w:r>
      <w:proofErr w:type="spellStart"/>
      <w:r>
        <w:rPr>
          <w:color w:val="000000"/>
          <w:sz w:val="28"/>
          <w:szCs w:val="28"/>
        </w:rPr>
        <w:t>Kidhome</w:t>
      </w:r>
      <w:proofErr w:type="spellEnd"/>
      <w:r>
        <w:rPr>
          <w:color w:val="000000"/>
          <w:sz w:val="28"/>
          <w:szCs w:val="28"/>
        </w:rPr>
        <w:t xml:space="preserve">" </w:t>
      </w:r>
      <w:proofErr w:type="spellStart"/>
      <w:r>
        <w:rPr>
          <w:color w:val="000000"/>
          <w:sz w:val="28"/>
          <w:szCs w:val="28"/>
        </w:rPr>
        <w:t>по</w:t>
      </w:r>
      <w:proofErr w:type="spellEnd"/>
      <w:r w:rsidR="00FB08E7" w:rsidRPr="00FB08E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образцу</w:t>
      </w:r>
      <w:proofErr w:type="spellEnd"/>
      <w:r w:rsidR="0005755D" w:rsidRPr="00075D32">
        <w:rPr>
          <w:color w:val="000000"/>
          <w:sz w:val="28"/>
          <w:szCs w:val="28"/>
          <w:bdr w:val="none" w:sz="0" w:space="0" w:color="auto" w:frame="1"/>
        </w:rPr>
        <w:fldChar w:fldCharType="begin"/>
      </w:r>
      <w:r w:rsidRPr="00075D32">
        <w:rPr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"https://lh6.googleusercontent.com/caeG40gLZ70yFgOp0zojNNBKLUpL0dfdGMarpsvdzrTsKHiwAXJqhbEiH9rpPukOTfbuLLLs2TS9mABBmgwiTr7qtC9LpUnYPuHILMxESOOq0trKuNTDYl9rkX9rFW9Qn6etA0f3" \* MERGEFORMATINET </w:instrText>
      </w:r>
      <w:r w:rsidR="0005755D" w:rsidRPr="00075D32">
        <w:rPr>
          <w:color w:val="000000"/>
          <w:sz w:val="28"/>
          <w:szCs w:val="28"/>
          <w:bdr w:val="none" w:sz="0" w:space="0" w:color="auto" w:frame="1"/>
        </w:rPr>
        <w:fldChar w:fldCharType="end"/>
      </w:r>
    </w:p>
    <w:p w:rsidR="00075D32" w:rsidRPr="00FB08E7" w:rsidRDefault="00075D32" w:rsidP="00075D32">
      <w:pPr>
        <w:pStyle w:val="a6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A75E2">
        <w:rPr>
          <w:color w:val="000000"/>
          <w:sz w:val="28"/>
          <w:szCs w:val="28"/>
        </w:rPr>
        <w:t xml:space="preserve">  </w:t>
      </w:r>
      <w:r w:rsidRPr="00FB08E7">
        <w:rPr>
          <w:color w:val="000000"/>
          <w:sz w:val="28"/>
          <w:szCs w:val="28"/>
          <w:lang w:val="ru-RU"/>
        </w:rPr>
        <w:t xml:space="preserve">Построить </w:t>
      </w:r>
      <w:proofErr w:type="spellStart"/>
      <w:r>
        <w:rPr>
          <w:color w:val="000000"/>
          <w:sz w:val="28"/>
          <w:szCs w:val="28"/>
        </w:rPr>
        <w:t>heatmap</w:t>
      </w:r>
      <w:proofErr w:type="spellEnd"/>
      <w:r w:rsidRPr="00FB08E7">
        <w:rPr>
          <w:color w:val="000000"/>
          <w:sz w:val="28"/>
          <w:szCs w:val="28"/>
          <w:lang w:val="ru-RU"/>
        </w:rPr>
        <w:t xml:space="preserve"> для всех числовых колонок:</w:t>
      </w:r>
    </w:p>
    <w:p w:rsidR="00075D32" w:rsidRPr="00FB08E7" w:rsidRDefault="00FB08E7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075D32">
        <w:rPr>
          <w:noProof/>
          <w:bdr w:val="none" w:sz="0" w:space="0" w:color="auto" w:frame="1"/>
          <w:lang w:val="ru-RU" w:eastAsia="ru-RU"/>
        </w:rPr>
        <w:drawing>
          <wp:inline distT="0" distB="0" distL="0" distR="0">
            <wp:extent cx="5739130" cy="3959225"/>
            <wp:effectExtent l="0" t="0" r="1270" b="0"/>
            <wp:docPr id="14" name="Рисунок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D32" w:rsidRPr="00CA47B6" w:rsidRDefault="00CE6993" w:rsidP="00FB08E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1</w:t>
      </w:r>
      <w:r w:rsidR="00FB08E7" w:rsidRPr="00CA47B6">
        <w:rPr>
          <w:b/>
          <w:bCs/>
        </w:rPr>
        <w:t>:</w:t>
      </w:r>
    </w:p>
    <w:p w:rsidR="005A75E2" w:rsidRPr="00CE6993" w:rsidRDefault="005A75E2" w:rsidP="005A75E2">
      <w:pPr>
        <w:spacing w:after="0" w:line="240" w:lineRule="auto"/>
        <w:jc w:val="center"/>
        <w:rPr>
          <w:b/>
          <w:bCs/>
        </w:rPr>
      </w:pPr>
    </w:p>
    <w:p w:rsidR="00075D32" w:rsidRPr="00CE6993" w:rsidRDefault="00075D32" w:rsidP="005A75E2">
      <w:pPr>
        <w:spacing w:after="0" w:line="240" w:lineRule="auto"/>
      </w:pPr>
      <w:proofErr w:type="spellStart"/>
      <w:r w:rsidRPr="00CE6993">
        <w:t>df</w:t>
      </w:r>
      <w:proofErr w:type="spellEnd"/>
      <w:r w:rsidRPr="00CE6993">
        <w:t xml:space="preserve"> = </w:t>
      </w:r>
      <w:proofErr w:type="spellStart"/>
      <w:r w:rsidRPr="00CE6993">
        <w:t>pd.read_csv</w:t>
      </w:r>
      <w:proofErr w:type="spellEnd"/>
      <w:r w:rsidRPr="00CE6993">
        <w:t>("dataset.csv", delimiter="\t")</w:t>
      </w:r>
    </w:p>
    <w:p w:rsidR="005A75E2" w:rsidRPr="00CE6993" w:rsidRDefault="005A75E2" w:rsidP="005A75E2">
      <w:pPr>
        <w:spacing w:after="0" w:line="240" w:lineRule="auto"/>
      </w:pPr>
    </w:p>
    <w:p w:rsidR="00075D32" w:rsidRPr="00CA47B6" w:rsidRDefault="00CE6993" w:rsidP="00FB08E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CE6993">
        <w:rPr>
          <w:b/>
          <w:bCs/>
        </w:rPr>
        <w:t>2</w:t>
      </w:r>
      <w:r w:rsidR="00FB08E7" w:rsidRPr="00CA47B6">
        <w:rPr>
          <w:b/>
          <w:bCs/>
        </w:rPr>
        <w:t>:</w:t>
      </w:r>
    </w:p>
    <w:p w:rsidR="005A75E2" w:rsidRPr="00CE6993" w:rsidRDefault="005A75E2" w:rsidP="005A75E2">
      <w:pPr>
        <w:spacing w:after="0" w:line="240" w:lineRule="auto"/>
        <w:jc w:val="center"/>
        <w:rPr>
          <w:b/>
          <w:bCs/>
        </w:rPr>
      </w:pPr>
    </w:p>
    <w:p w:rsidR="00075D32" w:rsidRDefault="00075D32" w:rsidP="005A75E2">
      <w:pPr>
        <w:spacing w:after="0" w:line="240" w:lineRule="auto"/>
        <w:rPr>
          <w:b/>
          <w:bCs/>
        </w:rPr>
      </w:pPr>
      <w:r w:rsidRPr="00CE6993">
        <w:t>df.info()</w:t>
      </w:r>
    </w:p>
    <w:p w:rsidR="00C8402C" w:rsidRPr="00CE6993" w:rsidRDefault="00C8402C" w:rsidP="005A75E2">
      <w:pPr>
        <w:spacing w:after="0" w:line="240" w:lineRule="auto"/>
        <w:rPr>
          <w:b/>
          <w:bCs/>
        </w:rPr>
      </w:pPr>
      <w:r w:rsidRPr="00C8402C">
        <w:rPr>
          <w:b/>
          <w:bCs/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120765" cy="222186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5E2" w:rsidRPr="00CA47B6" w:rsidRDefault="00C8402C" w:rsidP="00FB08E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CE6993">
        <w:rPr>
          <w:b/>
          <w:bCs/>
        </w:rPr>
        <w:t>3</w:t>
      </w:r>
      <w:r w:rsidR="00FB08E7" w:rsidRPr="00CA47B6">
        <w:rPr>
          <w:b/>
          <w:bCs/>
        </w:rPr>
        <w:t>:</w:t>
      </w:r>
    </w:p>
    <w:p w:rsidR="00075D32" w:rsidRDefault="00075D32" w:rsidP="005A75E2">
      <w:pPr>
        <w:spacing w:after="0" w:line="240" w:lineRule="auto"/>
      </w:pPr>
      <w:proofErr w:type="spellStart"/>
      <w:r w:rsidRPr="00075D32">
        <w:t>df</w:t>
      </w:r>
      <w:proofErr w:type="spellEnd"/>
      <w:r w:rsidRPr="00075D32">
        <w:t>[</w:t>
      </w:r>
      <w:proofErr w:type="spellStart"/>
      <w:r w:rsidRPr="00075D32">
        <w:t>df.isnull</w:t>
      </w:r>
      <w:proofErr w:type="spellEnd"/>
      <w:r w:rsidRPr="00075D32">
        <w:t>().</w:t>
      </w:r>
      <w:proofErr w:type="spellStart"/>
      <w:r w:rsidRPr="00075D32">
        <w:t>T.any</w:t>
      </w:r>
      <w:proofErr w:type="spellEnd"/>
      <w:r w:rsidRPr="00075D32">
        <w:t>()]</w:t>
      </w:r>
    </w:p>
    <w:p w:rsidR="00C8402C" w:rsidRPr="00075D32" w:rsidRDefault="00C8402C" w:rsidP="005A75E2">
      <w:pPr>
        <w:spacing w:after="0" w:line="240" w:lineRule="auto"/>
      </w:pPr>
      <w:r w:rsidRPr="00C8402C"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120765" cy="213741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5E2" w:rsidRPr="00CA47B6" w:rsidRDefault="00C8402C" w:rsidP="00FB08E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075D32">
        <w:rPr>
          <w:b/>
          <w:bCs/>
        </w:rPr>
        <w:t>4</w:t>
      </w:r>
      <w:r w:rsidR="00FB08E7" w:rsidRPr="00CA47B6">
        <w:rPr>
          <w:b/>
          <w:bCs/>
        </w:rPr>
        <w:t>:</w:t>
      </w:r>
    </w:p>
    <w:p w:rsidR="00075D32" w:rsidRDefault="00075D32" w:rsidP="005A75E2">
      <w:pPr>
        <w:spacing w:after="0" w:line="240" w:lineRule="auto"/>
      </w:pPr>
      <w:proofErr w:type="spellStart"/>
      <w:r w:rsidRPr="00075D32">
        <w:t>df.drop</w:t>
      </w:r>
      <w:proofErr w:type="spellEnd"/>
      <w:r w:rsidRPr="00075D32">
        <w:t>(["</w:t>
      </w:r>
      <w:proofErr w:type="spellStart"/>
      <w:r w:rsidRPr="00075D32">
        <w:t>Z_CostContact</w:t>
      </w:r>
      <w:proofErr w:type="spellEnd"/>
      <w:r w:rsidRPr="00075D32">
        <w:t>", "</w:t>
      </w:r>
      <w:proofErr w:type="spellStart"/>
      <w:r w:rsidRPr="00075D32">
        <w:t>Z_Revenue</w:t>
      </w:r>
      <w:proofErr w:type="spellEnd"/>
      <w:r w:rsidRPr="00075D32">
        <w:t xml:space="preserve">"], axis=1, </w:t>
      </w:r>
      <w:proofErr w:type="spellStart"/>
      <w:r w:rsidRPr="00075D32">
        <w:t>inplace</w:t>
      </w:r>
      <w:proofErr w:type="spellEnd"/>
      <w:r w:rsidRPr="00075D32">
        <w:t>=True)</w:t>
      </w:r>
    </w:p>
    <w:p w:rsidR="00C8402C" w:rsidRPr="00075D32" w:rsidRDefault="00C8402C" w:rsidP="005A75E2">
      <w:pPr>
        <w:spacing w:after="0" w:line="240" w:lineRule="auto"/>
      </w:pPr>
    </w:p>
    <w:p w:rsidR="005A75E2" w:rsidRPr="00CA47B6" w:rsidRDefault="00C8402C" w:rsidP="00FB08E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5A75E2">
        <w:rPr>
          <w:b/>
          <w:bCs/>
        </w:rPr>
        <w:t>5</w:t>
      </w:r>
      <w:r w:rsidR="00FB08E7" w:rsidRPr="00CA47B6">
        <w:rPr>
          <w:b/>
          <w:bCs/>
        </w:rPr>
        <w:t>:</w:t>
      </w:r>
    </w:p>
    <w:p w:rsidR="00075D32" w:rsidRPr="00CA47B6" w:rsidRDefault="00075D32" w:rsidP="005A75E2">
      <w:pPr>
        <w:spacing w:after="0" w:line="240" w:lineRule="auto"/>
      </w:pPr>
      <w:proofErr w:type="spellStart"/>
      <w:r w:rsidRPr="00075D32">
        <w:t>df.rename</w:t>
      </w:r>
      <w:proofErr w:type="spellEnd"/>
      <w:r w:rsidRPr="00075D32">
        <w:t>({"</w:t>
      </w:r>
      <w:proofErr w:type="spellStart"/>
      <w:r w:rsidRPr="00075D32">
        <w:t>Year_Birth</w:t>
      </w:r>
      <w:proofErr w:type="spellEnd"/>
      <w:r w:rsidRPr="00075D32">
        <w:t xml:space="preserve">": "Age"}, axis=1, </w:t>
      </w:r>
      <w:proofErr w:type="spellStart"/>
      <w:r w:rsidRPr="00075D32">
        <w:t>inplace</w:t>
      </w:r>
      <w:proofErr w:type="spellEnd"/>
      <w:r w:rsidRPr="00075D32">
        <w:t>=True)</w:t>
      </w:r>
    </w:p>
    <w:p w:rsidR="00FB08E7" w:rsidRPr="00CA47B6" w:rsidRDefault="00FB08E7" w:rsidP="005A75E2">
      <w:pPr>
        <w:spacing w:after="0" w:line="240" w:lineRule="auto"/>
      </w:pPr>
    </w:p>
    <w:p w:rsidR="00FB08E7" w:rsidRPr="00CA47B6" w:rsidRDefault="00C8402C" w:rsidP="00FB08E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5A75E2">
        <w:rPr>
          <w:b/>
          <w:bCs/>
        </w:rPr>
        <w:t>6</w:t>
      </w:r>
      <w:r w:rsidR="00FB08E7" w:rsidRPr="00CA47B6">
        <w:rPr>
          <w:b/>
          <w:bCs/>
        </w:rPr>
        <w:t>:</w:t>
      </w:r>
    </w:p>
    <w:p w:rsidR="00075D32" w:rsidRDefault="00075D32" w:rsidP="005A75E2">
      <w:pPr>
        <w:spacing w:after="0" w:line="240" w:lineRule="auto"/>
      </w:pPr>
      <w:proofErr w:type="spellStart"/>
      <w:r>
        <w:t>ms_df_c</w:t>
      </w:r>
      <w:proofErr w:type="spellEnd"/>
      <w:r>
        <w:t xml:space="preserve"> = </w:t>
      </w:r>
      <w:proofErr w:type="spellStart"/>
      <w:r>
        <w:t>df</w:t>
      </w:r>
      <w:proofErr w:type="spellEnd"/>
      <w:r>
        <w:t>["</w:t>
      </w:r>
      <w:proofErr w:type="spellStart"/>
      <w:r>
        <w:t>Marital_Status</w:t>
      </w:r>
      <w:proofErr w:type="spellEnd"/>
      <w:r>
        <w:t>"].</w:t>
      </w:r>
      <w:proofErr w:type="spellStart"/>
      <w:r>
        <w:t>value_counts</w:t>
      </w:r>
      <w:proofErr w:type="spellEnd"/>
      <w:r>
        <w:t>().</w:t>
      </w:r>
      <w:proofErr w:type="spellStart"/>
      <w:r>
        <w:t>to_frame</w:t>
      </w:r>
      <w:proofErr w:type="spellEnd"/>
      <w:r>
        <w:t>()</w:t>
      </w:r>
    </w:p>
    <w:p w:rsidR="00075D32" w:rsidRDefault="00075D32" w:rsidP="005A75E2">
      <w:pPr>
        <w:spacing w:after="0" w:line="240" w:lineRule="auto"/>
      </w:pPr>
      <w:proofErr w:type="spellStart"/>
      <w:r>
        <w:t>ms_df</w:t>
      </w:r>
      <w:proofErr w:type="spellEnd"/>
      <w:r>
        <w:t xml:space="preserve"> = </w:t>
      </w:r>
      <w:proofErr w:type="spellStart"/>
      <w:r>
        <w:t>ms_df_c</w:t>
      </w:r>
      <w:proofErr w:type="spellEnd"/>
      <w:r>
        <w:t>[</w:t>
      </w:r>
      <w:proofErr w:type="spellStart"/>
      <w:r>
        <w:t>ms_df_c</w:t>
      </w:r>
      <w:proofErr w:type="spellEnd"/>
      <w:r>
        <w:t>["</w:t>
      </w:r>
      <w:proofErr w:type="spellStart"/>
      <w:r>
        <w:t>Marital_Status</w:t>
      </w:r>
      <w:proofErr w:type="spellEnd"/>
      <w:r>
        <w:t>"] &gt; 50]</w:t>
      </w:r>
    </w:p>
    <w:p w:rsidR="00075D32" w:rsidRDefault="00075D32" w:rsidP="005A75E2">
      <w:pPr>
        <w:spacing w:after="0" w:line="240" w:lineRule="auto"/>
      </w:pPr>
      <w:proofErr w:type="spellStart"/>
      <w:r>
        <w:t>ed_df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["Education"].</w:t>
      </w:r>
      <w:proofErr w:type="spellStart"/>
      <w:r>
        <w:t>value_counts</w:t>
      </w:r>
      <w:proofErr w:type="spellEnd"/>
      <w:r>
        <w:t>().</w:t>
      </w:r>
      <w:proofErr w:type="spellStart"/>
      <w:r>
        <w:t>to_frame</w:t>
      </w:r>
      <w:proofErr w:type="spellEnd"/>
      <w:r>
        <w:t>()</w:t>
      </w:r>
    </w:p>
    <w:p w:rsidR="00075D32" w:rsidRDefault="00075D32" w:rsidP="005A75E2">
      <w:pPr>
        <w:spacing w:after="0" w:line="240" w:lineRule="auto"/>
      </w:pPr>
    </w:p>
    <w:p w:rsidR="00075D32" w:rsidRDefault="00075D32" w:rsidP="005A75E2">
      <w:pPr>
        <w:spacing w:after="0" w:line="240" w:lineRule="auto"/>
      </w:pPr>
      <w:proofErr w:type="spellStart"/>
      <w:r>
        <w:t>ms_df</w:t>
      </w:r>
      <w:proofErr w:type="spellEnd"/>
      <w:r>
        <w:t>[</w:t>
      </w:r>
      <w:proofErr w:type="spellStart"/>
      <w:r>
        <w:t>ms_df</w:t>
      </w:r>
      <w:proofErr w:type="spellEnd"/>
      <w:r>
        <w:t>["</w:t>
      </w:r>
      <w:proofErr w:type="spellStart"/>
      <w:r>
        <w:t>Marital_Status</w:t>
      </w:r>
      <w:proofErr w:type="spellEnd"/>
      <w:r>
        <w:t>"] &gt; 50].plot(</w:t>
      </w:r>
    </w:p>
    <w:p w:rsidR="00075D32" w:rsidRDefault="00075D32" w:rsidP="005A75E2">
      <w:pPr>
        <w:spacing w:after="0" w:line="240" w:lineRule="auto"/>
      </w:pPr>
      <w:r>
        <w:t xml:space="preserve">    kind='pie',</w:t>
      </w:r>
    </w:p>
    <w:p w:rsidR="00075D32" w:rsidRDefault="00075D32" w:rsidP="005A75E2">
      <w:pPr>
        <w:spacing w:after="0" w:line="240" w:lineRule="auto"/>
      </w:pPr>
      <w:r>
        <w:t xml:space="preserve">    </w:t>
      </w:r>
      <w:proofErr w:type="spellStart"/>
      <w:r>
        <w:t>autopct</w:t>
      </w:r>
      <w:proofErr w:type="spellEnd"/>
      <w:r>
        <w:t>='%1.1f%%',</w:t>
      </w:r>
    </w:p>
    <w:p w:rsidR="00075D32" w:rsidRDefault="00075D32" w:rsidP="005A75E2">
      <w:pPr>
        <w:spacing w:after="0" w:line="240" w:lineRule="auto"/>
      </w:pPr>
      <w:r>
        <w:t xml:space="preserve">    legend=None,</w:t>
      </w:r>
    </w:p>
    <w:p w:rsidR="00075D32" w:rsidRDefault="00075D32" w:rsidP="005A75E2">
      <w:pPr>
        <w:spacing w:after="0" w:line="240" w:lineRule="auto"/>
      </w:pPr>
      <w:r>
        <w:t xml:space="preserve">    </w:t>
      </w:r>
      <w:proofErr w:type="spellStart"/>
      <w:r>
        <w:t>ylabel</w:t>
      </w:r>
      <w:proofErr w:type="spellEnd"/>
      <w:r>
        <w:t>="",</w:t>
      </w:r>
    </w:p>
    <w:p w:rsidR="00075D32" w:rsidRDefault="00075D32" w:rsidP="005A75E2">
      <w:pPr>
        <w:spacing w:after="0" w:line="240" w:lineRule="auto"/>
      </w:pPr>
      <w:r>
        <w:t xml:space="preserve">    subplots=True,</w:t>
      </w:r>
    </w:p>
    <w:p w:rsidR="00075D32" w:rsidRDefault="00075D32" w:rsidP="005A75E2">
      <w:pPr>
        <w:spacing w:after="0" w:line="240" w:lineRule="auto"/>
      </w:pPr>
      <w:r>
        <w:t xml:space="preserve">    shadow=True,</w:t>
      </w:r>
    </w:p>
    <w:p w:rsidR="00075D32" w:rsidRDefault="00075D32" w:rsidP="005A75E2">
      <w:pPr>
        <w:spacing w:after="0" w:line="240" w:lineRule="auto"/>
      </w:pPr>
      <w:r>
        <w:t xml:space="preserve">    explode=(0.13, 0.1, 0.1, 0.25, 0.15),</w:t>
      </w:r>
    </w:p>
    <w:p w:rsidR="00075D32" w:rsidRDefault="00075D32" w:rsidP="005A75E2">
      <w:pPr>
        <w:spacing w:after="0" w:line="240" w:lineRule="auto"/>
      </w:pPr>
      <w:r>
        <w:t xml:space="preserve">    title="Marital Status",</w:t>
      </w:r>
    </w:p>
    <w:p w:rsidR="00075D32" w:rsidRDefault="00075D32" w:rsidP="005A75E2">
      <w:pPr>
        <w:spacing w:after="0" w:line="240" w:lineRule="auto"/>
      </w:pPr>
      <w:r>
        <w:t xml:space="preserve">    </w:t>
      </w:r>
      <w:proofErr w:type="spellStart"/>
      <w:r>
        <w:t>figsize</w:t>
      </w:r>
      <w:proofErr w:type="spellEnd"/>
      <w:r>
        <w:t xml:space="preserve"> = (6,6)</w:t>
      </w:r>
    </w:p>
    <w:p w:rsidR="00075D32" w:rsidRDefault="00075D32" w:rsidP="005A75E2">
      <w:pPr>
        <w:spacing w:after="0" w:line="240" w:lineRule="auto"/>
      </w:pPr>
      <w:r>
        <w:t>)</w:t>
      </w:r>
    </w:p>
    <w:p w:rsidR="00075D32" w:rsidRDefault="00075D32" w:rsidP="005A75E2">
      <w:pPr>
        <w:spacing w:after="0" w:line="240" w:lineRule="auto"/>
      </w:pPr>
      <w:proofErr w:type="spellStart"/>
      <w:r>
        <w:t>plt.show</w:t>
      </w:r>
      <w:proofErr w:type="spellEnd"/>
      <w:r>
        <w:t>()</w:t>
      </w:r>
    </w:p>
    <w:p w:rsidR="00075D32" w:rsidRDefault="00075D32" w:rsidP="005A75E2">
      <w:pPr>
        <w:spacing w:after="0" w:line="240" w:lineRule="auto"/>
      </w:pPr>
    </w:p>
    <w:p w:rsidR="00075D32" w:rsidRDefault="00075D32" w:rsidP="005A75E2">
      <w:pPr>
        <w:spacing w:after="0" w:line="240" w:lineRule="auto"/>
      </w:pPr>
      <w:proofErr w:type="spellStart"/>
      <w:r>
        <w:t>ed_df.plot</w:t>
      </w:r>
      <w:proofErr w:type="spellEnd"/>
      <w:r>
        <w:t>(</w:t>
      </w:r>
    </w:p>
    <w:p w:rsidR="00075D32" w:rsidRDefault="00075D32" w:rsidP="005A75E2">
      <w:pPr>
        <w:spacing w:after="0" w:line="240" w:lineRule="auto"/>
      </w:pPr>
      <w:r>
        <w:t xml:space="preserve">    y="Education",</w:t>
      </w:r>
    </w:p>
    <w:p w:rsidR="00075D32" w:rsidRDefault="00075D32" w:rsidP="005A75E2">
      <w:pPr>
        <w:spacing w:after="0" w:line="240" w:lineRule="auto"/>
      </w:pPr>
      <w:r>
        <w:t xml:space="preserve">    kind='pie',</w:t>
      </w:r>
    </w:p>
    <w:p w:rsidR="00075D32" w:rsidRDefault="00075D32" w:rsidP="005A75E2">
      <w:pPr>
        <w:spacing w:after="0" w:line="240" w:lineRule="auto"/>
      </w:pPr>
      <w:r>
        <w:t xml:space="preserve">    </w:t>
      </w:r>
      <w:proofErr w:type="spellStart"/>
      <w:r>
        <w:t>autopct</w:t>
      </w:r>
      <w:proofErr w:type="spellEnd"/>
      <w:r>
        <w:t>='%1.1f%%',</w:t>
      </w:r>
    </w:p>
    <w:p w:rsidR="00075D32" w:rsidRDefault="00075D32" w:rsidP="005A75E2">
      <w:pPr>
        <w:spacing w:after="0" w:line="240" w:lineRule="auto"/>
      </w:pPr>
      <w:r>
        <w:t xml:space="preserve">    legend=None,</w:t>
      </w:r>
    </w:p>
    <w:p w:rsidR="00075D32" w:rsidRDefault="00075D32" w:rsidP="005A75E2">
      <w:pPr>
        <w:spacing w:after="0" w:line="240" w:lineRule="auto"/>
      </w:pPr>
      <w:r>
        <w:t xml:space="preserve">    </w:t>
      </w:r>
      <w:proofErr w:type="spellStart"/>
      <w:r>
        <w:t>ylabel</w:t>
      </w:r>
      <w:proofErr w:type="spellEnd"/>
      <w:r>
        <w:t>="",</w:t>
      </w:r>
    </w:p>
    <w:p w:rsidR="00075D32" w:rsidRDefault="00075D32" w:rsidP="005A75E2">
      <w:pPr>
        <w:spacing w:after="0" w:line="240" w:lineRule="auto"/>
      </w:pPr>
      <w:r>
        <w:t xml:space="preserve">    shadow=True,</w:t>
      </w:r>
    </w:p>
    <w:p w:rsidR="00075D32" w:rsidRDefault="00075D32" w:rsidP="005A75E2">
      <w:pPr>
        <w:spacing w:after="0" w:line="240" w:lineRule="auto"/>
      </w:pPr>
      <w:r>
        <w:t xml:space="preserve">    explode=(0.13, 0.1, 0.1, 0.25, 0.15),</w:t>
      </w:r>
    </w:p>
    <w:p w:rsidR="00075D32" w:rsidRDefault="00075D32" w:rsidP="005A75E2">
      <w:pPr>
        <w:spacing w:after="0" w:line="240" w:lineRule="auto"/>
      </w:pPr>
      <w:r>
        <w:t xml:space="preserve">    title="Education",</w:t>
      </w:r>
    </w:p>
    <w:p w:rsidR="00075D32" w:rsidRDefault="00075D32" w:rsidP="005A75E2">
      <w:pPr>
        <w:spacing w:after="0" w:line="240" w:lineRule="auto"/>
      </w:pPr>
      <w:r>
        <w:t xml:space="preserve">    </w:t>
      </w:r>
      <w:proofErr w:type="spellStart"/>
      <w:r>
        <w:t>figsize</w:t>
      </w:r>
      <w:proofErr w:type="spellEnd"/>
      <w:r>
        <w:t xml:space="preserve"> = (6,6)</w:t>
      </w:r>
    </w:p>
    <w:p w:rsidR="00075D32" w:rsidRDefault="00075D32" w:rsidP="005A75E2">
      <w:pPr>
        <w:spacing w:after="0" w:line="240" w:lineRule="auto"/>
      </w:pPr>
    </w:p>
    <w:p w:rsidR="00075D32" w:rsidRDefault="00075D32" w:rsidP="005A75E2">
      <w:pPr>
        <w:spacing w:after="0" w:line="240" w:lineRule="auto"/>
      </w:pPr>
      <w:r>
        <w:t>)</w:t>
      </w:r>
    </w:p>
    <w:p w:rsidR="00075D32" w:rsidRDefault="00075D32" w:rsidP="005A75E2">
      <w:pPr>
        <w:spacing w:after="0" w:line="240" w:lineRule="auto"/>
      </w:pPr>
      <w:proofErr w:type="spellStart"/>
      <w:r>
        <w:t>plt.show</w:t>
      </w:r>
      <w:proofErr w:type="spellEnd"/>
      <w:r>
        <w:t>()</w:t>
      </w:r>
    </w:p>
    <w:p w:rsidR="00075D32" w:rsidRDefault="00075D32" w:rsidP="005A75E2">
      <w:pPr>
        <w:spacing w:after="0" w:line="240" w:lineRule="auto"/>
      </w:pPr>
    </w:p>
    <w:p w:rsidR="00075D32" w:rsidRDefault="00075D32" w:rsidP="005A75E2">
      <w:pPr>
        <w:spacing w:after="0" w:line="240" w:lineRule="auto"/>
      </w:pPr>
      <w:proofErr w:type="spellStart"/>
      <w:r>
        <w:t>sns.histplot</w:t>
      </w:r>
      <w:proofErr w:type="spellEnd"/>
      <w:r>
        <w:t>(data=</w:t>
      </w:r>
      <w:proofErr w:type="spellStart"/>
      <w:r>
        <w:t>df</w:t>
      </w:r>
      <w:proofErr w:type="spellEnd"/>
      <w:r>
        <w:t>, x="</w:t>
      </w:r>
      <w:proofErr w:type="spellStart"/>
      <w:r>
        <w:t>Marital_Status</w:t>
      </w:r>
      <w:proofErr w:type="spellEnd"/>
      <w:r>
        <w:t>", stat='percent', hue="Response")</w:t>
      </w:r>
    </w:p>
    <w:p w:rsidR="00075D32" w:rsidRDefault="00075D32" w:rsidP="005A75E2">
      <w:pPr>
        <w:spacing w:after="0" w:line="240" w:lineRule="auto"/>
      </w:pPr>
      <w:proofErr w:type="spellStart"/>
      <w:r>
        <w:t>plt.show</w:t>
      </w:r>
      <w:proofErr w:type="spellEnd"/>
      <w:r>
        <w:t>()</w:t>
      </w:r>
    </w:p>
    <w:p w:rsidR="00075D32" w:rsidRDefault="00075D32" w:rsidP="005A75E2">
      <w:pPr>
        <w:spacing w:after="0" w:line="240" w:lineRule="auto"/>
      </w:pPr>
      <w:proofErr w:type="spellStart"/>
      <w:r>
        <w:t>sns.histplot</w:t>
      </w:r>
      <w:proofErr w:type="spellEnd"/>
      <w:r>
        <w:t>(data=</w:t>
      </w:r>
      <w:proofErr w:type="spellStart"/>
      <w:r>
        <w:t>df</w:t>
      </w:r>
      <w:proofErr w:type="spellEnd"/>
      <w:r>
        <w:t>, x="Education", stat='percent', hue="Response")</w:t>
      </w:r>
    </w:p>
    <w:p w:rsidR="00075D32" w:rsidRDefault="00075D32" w:rsidP="005A75E2">
      <w:pPr>
        <w:spacing w:after="0" w:line="240" w:lineRule="auto"/>
      </w:pPr>
      <w:proofErr w:type="spellStart"/>
      <w:r>
        <w:t>plt.show</w:t>
      </w:r>
      <w:proofErr w:type="spellEnd"/>
      <w:r>
        <w:t>()</w:t>
      </w:r>
    </w:p>
    <w:p w:rsidR="005A75E2" w:rsidRDefault="00751BB2" w:rsidP="005A75E2">
      <w:pPr>
        <w:spacing w:after="0" w:line="240" w:lineRule="auto"/>
      </w:pPr>
      <w:r w:rsidRPr="00751BB2">
        <w:rPr>
          <w:noProof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2995295</wp:posOffset>
            </wp:positionH>
            <wp:positionV relativeFrom="paragraph">
              <wp:posOffset>241300</wp:posOffset>
            </wp:positionV>
            <wp:extent cx="3241040" cy="3915410"/>
            <wp:effectExtent l="0" t="0" r="0" b="8890"/>
            <wp:wrapTight wrapText="bothSides">
              <wp:wrapPolygon edited="0">
                <wp:start x="0" y="0"/>
                <wp:lineTo x="0" y="21544"/>
                <wp:lineTo x="21456" y="21544"/>
                <wp:lineTo x="2145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1BB2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236855</wp:posOffset>
            </wp:positionV>
            <wp:extent cx="2918460" cy="4818380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02C" w:rsidRDefault="00C8402C" w:rsidP="005A75E2">
      <w:pPr>
        <w:spacing w:after="0" w:line="240" w:lineRule="auto"/>
      </w:pPr>
    </w:p>
    <w:p w:rsidR="005A75E2" w:rsidRPr="00CA47B6" w:rsidRDefault="00751BB2" w:rsidP="00FB08E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075D32">
        <w:rPr>
          <w:b/>
          <w:bCs/>
        </w:rPr>
        <w:t>7</w:t>
      </w:r>
      <w:r w:rsidR="00FB08E7" w:rsidRPr="00CA47B6">
        <w:rPr>
          <w:b/>
          <w:bCs/>
        </w:rPr>
        <w:t>:</w:t>
      </w:r>
    </w:p>
    <w:p w:rsidR="00075D32" w:rsidRDefault="00075D32" w:rsidP="005A75E2">
      <w:pPr>
        <w:spacing w:after="0" w:line="240" w:lineRule="auto"/>
      </w:pPr>
      <w:r>
        <w:t xml:space="preserve">def </w:t>
      </w:r>
      <w:proofErr w:type="spellStart"/>
      <w:r>
        <w:t>calculate_age</w:t>
      </w:r>
      <w:proofErr w:type="spellEnd"/>
      <w:r>
        <w:t xml:space="preserve">(born) -&gt; </w:t>
      </w:r>
      <w:proofErr w:type="spellStart"/>
      <w:r>
        <w:t>int</w:t>
      </w:r>
      <w:proofErr w:type="spellEnd"/>
      <w:r>
        <w:t>:</w:t>
      </w:r>
    </w:p>
    <w:p w:rsidR="00075D32" w:rsidRDefault="00075D32" w:rsidP="005A75E2">
      <w:pPr>
        <w:spacing w:after="0" w:line="240" w:lineRule="auto"/>
      </w:pPr>
      <w:r>
        <w:t xml:space="preserve">    return </w:t>
      </w:r>
      <w:proofErr w:type="spellStart"/>
      <w:r>
        <w:t>int</w:t>
      </w:r>
      <w:proofErr w:type="spellEnd"/>
      <w:r>
        <w:t>(</w:t>
      </w:r>
      <w:proofErr w:type="spellStart"/>
      <w:r>
        <w:t>datetime.today</w:t>
      </w:r>
      <w:proofErr w:type="spellEnd"/>
      <w:r>
        <w:t>().</w:t>
      </w:r>
      <w:proofErr w:type="spellStart"/>
      <w:r>
        <w:t>strftime</w:t>
      </w:r>
      <w:proofErr w:type="spellEnd"/>
      <w:r>
        <w:t xml:space="preserve">("%Y")) - </w:t>
      </w:r>
      <w:proofErr w:type="spellStart"/>
      <w:r>
        <w:t>int</w:t>
      </w:r>
      <w:proofErr w:type="spellEnd"/>
      <w:r>
        <w:t>(born)</w:t>
      </w:r>
    </w:p>
    <w:p w:rsidR="00075D32" w:rsidRDefault="00075D32" w:rsidP="005A75E2">
      <w:pPr>
        <w:spacing w:after="0" w:line="240" w:lineRule="auto"/>
      </w:pPr>
    </w:p>
    <w:p w:rsidR="00075D32" w:rsidRDefault="00075D32" w:rsidP="005A75E2">
      <w:pPr>
        <w:spacing w:after="0" w:line="240" w:lineRule="auto"/>
      </w:pPr>
      <w:proofErr w:type="spellStart"/>
      <w:r>
        <w:t>df</w:t>
      </w:r>
      <w:proofErr w:type="spellEnd"/>
      <w:r>
        <w:t xml:space="preserve">["Age"] = </w:t>
      </w:r>
      <w:proofErr w:type="spellStart"/>
      <w:r>
        <w:t>df</w:t>
      </w:r>
      <w:proofErr w:type="spellEnd"/>
      <w:r>
        <w:t>["Age"].apply(</w:t>
      </w:r>
      <w:proofErr w:type="spellStart"/>
      <w:r>
        <w:t>calculate_age</w:t>
      </w:r>
      <w:proofErr w:type="spellEnd"/>
      <w:r>
        <w:t>)</w:t>
      </w:r>
    </w:p>
    <w:p w:rsidR="00075D32" w:rsidRDefault="00075D32" w:rsidP="005A75E2">
      <w:pPr>
        <w:spacing w:after="0" w:line="240" w:lineRule="auto"/>
      </w:pPr>
      <w:proofErr w:type="spellStart"/>
      <w:r>
        <w:t>filtered_df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["Age"] &lt; 100]</w:t>
      </w:r>
    </w:p>
    <w:p w:rsidR="00075D32" w:rsidRDefault="00075D32" w:rsidP="005A75E2">
      <w:pPr>
        <w:spacing w:after="0" w:line="240" w:lineRule="auto"/>
      </w:pPr>
      <w:proofErr w:type="spellStart"/>
      <w:r>
        <w:t>sns.histplot</w:t>
      </w:r>
      <w:proofErr w:type="spellEnd"/>
      <w:r>
        <w:t>(x=</w:t>
      </w:r>
      <w:proofErr w:type="spellStart"/>
      <w:r>
        <w:t>filtered_df</w:t>
      </w:r>
      <w:proofErr w:type="spellEnd"/>
      <w:r>
        <w:t xml:space="preserve">["Age"], </w:t>
      </w:r>
      <w:proofErr w:type="spellStart"/>
      <w:r>
        <w:t>kde</w:t>
      </w:r>
      <w:proofErr w:type="spellEnd"/>
      <w:r>
        <w:t>=True)</w:t>
      </w:r>
    </w:p>
    <w:p w:rsidR="00075D32" w:rsidRDefault="00075D32" w:rsidP="005A75E2">
      <w:pPr>
        <w:spacing w:after="0" w:line="240" w:lineRule="auto"/>
      </w:pPr>
      <w:proofErr w:type="spellStart"/>
      <w:r>
        <w:t>plt.show</w:t>
      </w:r>
      <w:proofErr w:type="spellEnd"/>
      <w:r>
        <w:t>()</w:t>
      </w:r>
    </w:p>
    <w:p w:rsidR="00751BB2" w:rsidRDefault="00751BB2" w:rsidP="005A75E2">
      <w:pPr>
        <w:spacing w:after="0" w:line="240" w:lineRule="auto"/>
      </w:pPr>
      <w:r w:rsidRPr="00751BB2"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115374" cy="2667372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BB2" w:rsidRDefault="00751BB2" w:rsidP="005A75E2">
      <w:pPr>
        <w:spacing w:after="0" w:line="240" w:lineRule="auto"/>
        <w:jc w:val="center"/>
        <w:rPr>
          <w:b/>
          <w:bCs/>
        </w:rPr>
      </w:pPr>
    </w:p>
    <w:p w:rsidR="005A75E2" w:rsidRPr="00CA47B6" w:rsidRDefault="00751BB2" w:rsidP="00FB08E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075D32">
        <w:rPr>
          <w:b/>
          <w:bCs/>
        </w:rPr>
        <w:t>8</w:t>
      </w:r>
      <w:r w:rsidR="00FB08E7" w:rsidRPr="00CA47B6">
        <w:rPr>
          <w:b/>
          <w:bCs/>
        </w:rPr>
        <w:t>:</w:t>
      </w:r>
    </w:p>
    <w:p w:rsidR="00075D32" w:rsidRDefault="00075D32" w:rsidP="005A75E2">
      <w:pPr>
        <w:spacing w:after="0" w:line="240" w:lineRule="auto"/>
      </w:pPr>
      <w:r>
        <w:t xml:space="preserve">def </w:t>
      </w:r>
      <w:proofErr w:type="spellStart"/>
      <w:r>
        <w:t>show_bar</w:t>
      </w:r>
      <w:proofErr w:type="spellEnd"/>
      <w:r>
        <w:t>(</w:t>
      </w:r>
      <w:proofErr w:type="spellStart"/>
      <w:r>
        <w:t>data_name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None:</w:t>
      </w:r>
    </w:p>
    <w:p w:rsidR="00075D32" w:rsidRDefault="00075D32" w:rsidP="005A75E2">
      <w:pPr>
        <w:spacing w:after="0" w:line="240" w:lineRule="auto"/>
      </w:pPr>
      <w:r>
        <w:t xml:space="preserve">    df[data_name].value_counts(normalize=True).mul(100).to_frame().plot(</w:t>
      </w:r>
    </w:p>
    <w:p w:rsidR="00075D32" w:rsidRDefault="00075D32" w:rsidP="005A75E2">
      <w:pPr>
        <w:spacing w:after="0" w:line="240" w:lineRule="auto"/>
      </w:pPr>
      <w:r>
        <w:t xml:space="preserve">        kind='bar',</w:t>
      </w:r>
    </w:p>
    <w:p w:rsidR="00075D32" w:rsidRDefault="00075D32" w:rsidP="005A75E2">
      <w:pPr>
        <w:spacing w:after="0" w:line="240" w:lineRule="auto"/>
      </w:pPr>
      <w:r>
        <w:t xml:space="preserve">        legend=None,</w:t>
      </w:r>
    </w:p>
    <w:p w:rsidR="00075D32" w:rsidRDefault="00075D32" w:rsidP="005A75E2">
      <w:pPr>
        <w:spacing w:after="0" w:line="240" w:lineRule="auto"/>
      </w:pPr>
      <w:r>
        <w:t xml:space="preserve">        </w:t>
      </w:r>
      <w:proofErr w:type="spellStart"/>
      <w:r>
        <w:t>xlabel</w:t>
      </w:r>
      <w:proofErr w:type="spellEnd"/>
      <w:r>
        <w:t>=</w:t>
      </w:r>
      <w:proofErr w:type="spellStart"/>
      <w:r>
        <w:t>data_name</w:t>
      </w:r>
      <w:proofErr w:type="spellEnd"/>
      <w:r>
        <w:t>,</w:t>
      </w:r>
    </w:p>
    <w:p w:rsidR="00075D32" w:rsidRDefault="00075D32" w:rsidP="005A75E2">
      <w:pPr>
        <w:spacing w:after="0" w:line="240" w:lineRule="auto"/>
      </w:pPr>
      <w:r>
        <w:t xml:space="preserve">        </w:t>
      </w:r>
      <w:proofErr w:type="spellStart"/>
      <w:r>
        <w:t>ylabel</w:t>
      </w:r>
      <w:proofErr w:type="spellEnd"/>
      <w:r>
        <w:t>="Percent"</w:t>
      </w:r>
    </w:p>
    <w:p w:rsidR="00075D32" w:rsidRDefault="00075D32" w:rsidP="005A75E2">
      <w:pPr>
        <w:spacing w:after="0" w:line="240" w:lineRule="auto"/>
      </w:pPr>
      <w:r>
        <w:t xml:space="preserve">    )</w:t>
      </w:r>
    </w:p>
    <w:p w:rsidR="00075D32" w:rsidRDefault="00075D32" w:rsidP="005A75E2">
      <w:pPr>
        <w:spacing w:after="0" w:line="240" w:lineRule="auto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p w:rsidR="00075D32" w:rsidRDefault="00075D32" w:rsidP="005A75E2">
      <w:pPr>
        <w:spacing w:after="0" w:line="240" w:lineRule="auto"/>
      </w:pPr>
    </w:p>
    <w:p w:rsidR="00075D32" w:rsidRDefault="00075D32" w:rsidP="005A75E2">
      <w:pPr>
        <w:spacing w:after="0" w:line="240" w:lineRule="auto"/>
      </w:pPr>
      <w:proofErr w:type="spellStart"/>
      <w:r>
        <w:t>show_bar</w:t>
      </w:r>
      <w:proofErr w:type="spellEnd"/>
      <w:r>
        <w:t>("</w:t>
      </w:r>
      <w:proofErr w:type="spellStart"/>
      <w:r>
        <w:t>Kidhome</w:t>
      </w:r>
      <w:proofErr w:type="spellEnd"/>
      <w:r>
        <w:t>")</w:t>
      </w:r>
    </w:p>
    <w:p w:rsidR="00075D32" w:rsidRDefault="00075D32" w:rsidP="005A75E2">
      <w:pPr>
        <w:spacing w:after="0" w:line="240" w:lineRule="auto"/>
      </w:pPr>
      <w:proofErr w:type="spellStart"/>
      <w:r>
        <w:t>show_bar</w:t>
      </w:r>
      <w:proofErr w:type="spellEnd"/>
      <w:r>
        <w:t>("</w:t>
      </w:r>
      <w:proofErr w:type="spellStart"/>
      <w:r>
        <w:t>Teenhome</w:t>
      </w:r>
      <w:proofErr w:type="spellEnd"/>
      <w:r>
        <w:t>")</w:t>
      </w:r>
    </w:p>
    <w:p w:rsidR="00075D32" w:rsidRDefault="00075D32" w:rsidP="005A75E2">
      <w:pPr>
        <w:spacing w:after="0" w:line="240" w:lineRule="auto"/>
      </w:pPr>
      <w:proofErr w:type="spellStart"/>
      <w:r>
        <w:t>show_bar</w:t>
      </w:r>
      <w:proofErr w:type="spellEnd"/>
      <w:r>
        <w:t>("Response")</w:t>
      </w:r>
    </w:p>
    <w:p w:rsidR="00075D32" w:rsidRDefault="00075D32" w:rsidP="005A75E2">
      <w:pPr>
        <w:spacing w:after="0" w:line="240" w:lineRule="auto"/>
      </w:pPr>
      <w:proofErr w:type="spellStart"/>
      <w:r>
        <w:t>sns.kdeplot</w:t>
      </w:r>
      <w:proofErr w:type="spellEnd"/>
      <w:r>
        <w:t>(</w:t>
      </w:r>
      <w:proofErr w:type="spellStart"/>
      <w:r>
        <w:t>df</w:t>
      </w:r>
      <w:proofErr w:type="spellEnd"/>
      <w:r>
        <w:t>["Income"], shade=True, clip=(10**0, 10**5.1))</w:t>
      </w:r>
    </w:p>
    <w:p w:rsidR="00075D32" w:rsidRDefault="00075D32" w:rsidP="005A75E2">
      <w:pPr>
        <w:spacing w:after="0" w:line="240" w:lineRule="auto"/>
      </w:pPr>
      <w:proofErr w:type="spellStart"/>
      <w:r>
        <w:t>plt.show</w:t>
      </w:r>
      <w:proofErr w:type="spellEnd"/>
      <w:r>
        <w:t>()</w:t>
      </w:r>
    </w:p>
    <w:p w:rsidR="00751BB2" w:rsidRDefault="00751BB2" w:rsidP="005A75E2">
      <w:pPr>
        <w:spacing w:after="0" w:line="240" w:lineRule="auto"/>
      </w:pPr>
      <w:r w:rsidRPr="00751BB2">
        <w:rPr>
          <w:noProof/>
          <w:lang w:val="ru-RU" w:eastAsia="ru-RU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3223260</wp:posOffset>
            </wp:positionH>
            <wp:positionV relativeFrom="paragraph">
              <wp:posOffset>2541</wp:posOffset>
            </wp:positionV>
            <wp:extent cx="2986253" cy="4114800"/>
            <wp:effectExtent l="0" t="0" r="508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25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1BB2">
        <w:rPr>
          <w:noProof/>
          <w:lang w:val="ru-RU" w:eastAsia="ru-RU"/>
        </w:rPr>
        <w:drawing>
          <wp:inline distT="0" distB="0" distL="0" distR="0">
            <wp:extent cx="301375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64" cy="42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B2" w:rsidRDefault="00751BB2" w:rsidP="005A75E2">
      <w:pPr>
        <w:spacing w:after="0" w:line="240" w:lineRule="auto"/>
        <w:jc w:val="center"/>
        <w:rPr>
          <w:b/>
          <w:bCs/>
        </w:rPr>
      </w:pPr>
    </w:p>
    <w:p w:rsidR="00075D32" w:rsidRPr="00CA47B6" w:rsidRDefault="00751BB2" w:rsidP="00FB08E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075D32">
        <w:rPr>
          <w:b/>
          <w:bCs/>
        </w:rPr>
        <w:t>9</w:t>
      </w:r>
      <w:r w:rsidR="00FB08E7" w:rsidRPr="00CA47B6">
        <w:rPr>
          <w:b/>
          <w:bCs/>
        </w:rPr>
        <w:t>:</w:t>
      </w:r>
    </w:p>
    <w:p w:rsidR="005A75E2" w:rsidRPr="00075D32" w:rsidRDefault="005A75E2" w:rsidP="005A75E2">
      <w:pPr>
        <w:spacing w:after="0" w:line="240" w:lineRule="auto"/>
        <w:jc w:val="center"/>
        <w:rPr>
          <w:b/>
          <w:bCs/>
        </w:rPr>
      </w:pPr>
    </w:p>
    <w:p w:rsidR="00075D32" w:rsidRDefault="00075D32" w:rsidP="005A75E2">
      <w:pPr>
        <w:spacing w:after="0" w:line="240" w:lineRule="auto"/>
      </w:pPr>
      <w:r>
        <w:t xml:space="preserve">def </w:t>
      </w:r>
      <w:proofErr w:type="spellStart"/>
      <w:r>
        <w:t>show_kde</w:t>
      </w:r>
      <w:proofErr w:type="spellEnd"/>
      <w:r>
        <w:t xml:space="preserve">(hue: </w:t>
      </w:r>
      <w:proofErr w:type="spellStart"/>
      <w:r>
        <w:t>str</w:t>
      </w:r>
      <w:proofErr w:type="spellEnd"/>
      <w:r>
        <w:t xml:space="preserve">, clip: </w:t>
      </w:r>
      <w:proofErr w:type="spellStart"/>
      <w:r>
        <w:t>tuple</w:t>
      </w:r>
      <w:proofErr w:type="spellEnd"/>
      <w:r>
        <w:t xml:space="preserve"> = (10**0, 10**5.05)):</w:t>
      </w:r>
    </w:p>
    <w:p w:rsidR="00075D32" w:rsidRDefault="00075D32" w:rsidP="005A75E2">
      <w:pPr>
        <w:spacing w:after="0" w:line="240" w:lineRule="auto"/>
      </w:pPr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(7, 7))</w:t>
      </w:r>
    </w:p>
    <w:p w:rsidR="00075D32" w:rsidRDefault="00075D32" w:rsidP="005A75E2">
      <w:pPr>
        <w:spacing w:after="0" w:line="240" w:lineRule="auto"/>
      </w:pPr>
      <w:r>
        <w:t xml:space="preserve">    </w:t>
      </w:r>
      <w:proofErr w:type="spellStart"/>
      <w:r>
        <w:t>sns.kdeplot</w:t>
      </w:r>
      <w:proofErr w:type="spellEnd"/>
      <w:r>
        <w:t>(data=</w:t>
      </w:r>
      <w:proofErr w:type="spellStart"/>
      <w:r>
        <w:t>df</w:t>
      </w:r>
      <w:proofErr w:type="spellEnd"/>
      <w:r>
        <w:t>, x="Income", hue=hue, shade=True, clip=clip)</w:t>
      </w:r>
    </w:p>
    <w:p w:rsidR="00075D32" w:rsidRDefault="00075D32" w:rsidP="005A75E2">
      <w:pPr>
        <w:spacing w:after="0" w:line="240" w:lineRule="auto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p w:rsidR="00075D32" w:rsidRDefault="00075D32" w:rsidP="005A75E2">
      <w:pPr>
        <w:spacing w:after="0" w:line="240" w:lineRule="auto"/>
      </w:pPr>
    </w:p>
    <w:p w:rsidR="00075D32" w:rsidRDefault="00075D32" w:rsidP="005A75E2">
      <w:pPr>
        <w:spacing w:after="0" w:line="240" w:lineRule="auto"/>
      </w:pPr>
      <w:proofErr w:type="spellStart"/>
      <w:r>
        <w:t>show_kde</w:t>
      </w:r>
      <w:proofErr w:type="spellEnd"/>
      <w:r>
        <w:t>("Response")</w:t>
      </w:r>
    </w:p>
    <w:p w:rsidR="00075D32" w:rsidRDefault="00075D32" w:rsidP="005A75E2">
      <w:pPr>
        <w:spacing w:after="0" w:line="240" w:lineRule="auto"/>
      </w:pPr>
      <w:proofErr w:type="spellStart"/>
      <w:r>
        <w:t>show_kde</w:t>
      </w:r>
      <w:proofErr w:type="spellEnd"/>
      <w:r>
        <w:t>("</w:t>
      </w:r>
      <w:proofErr w:type="spellStart"/>
      <w:r>
        <w:t>Marital_Status</w:t>
      </w:r>
      <w:proofErr w:type="spellEnd"/>
      <w:r>
        <w:t>")</w:t>
      </w:r>
    </w:p>
    <w:p w:rsidR="00075D32" w:rsidRDefault="00075D32" w:rsidP="005A75E2">
      <w:pPr>
        <w:spacing w:after="0" w:line="240" w:lineRule="auto"/>
      </w:pPr>
      <w:proofErr w:type="spellStart"/>
      <w:r>
        <w:t>show_kde</w:t>
      </w:r>
      <w:proofErr w:type="spellEnd"/>
      <w:r>
        <w:t>("Education")</w:t>
      </w:r>
    </w:p>
    <w:p w:rsidR="00075D32" w:rsidRDefault="00075D32" w:rsidP="005A75E2">
      <w:pPr>
        <w:spacing w:after="0" w:line="240" w:lineRule="auto"/>
      </w:pPr>
      <w:proofErr w:type="spellStart"/>
      <w:r>
        <w:t>show_kde</w:t>
      </w:r>
      <w:proofErr w:type="spellEnd"/>
      <w:r>
        <w:t>("</w:t>
      </w:r>
      <w:proofErr w:type="spellStart"/>
      <w:r>
        <w:t>Kidhome</w:t>
      </w:r>
      <w:proofErr w:type="spellEnd"/>
      <w:r>
        <w:t>")</w:t>
      </w:r>
    </w:p>
    <w:p w:rsidR="00751BB2" w:rsidRDefault="00751BB2" w:rsidP="005A75E2">
      <w:pPr>
        <w:spacing w:after="0" w:line="240" w:lineRule="auto"/>
      </w:pPr>
      <w:r w:rsidRPr="00751BB2">
        <w:rPr>
          <w:noProof/>
          <w:lang w:val="ru-RU"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3089910</wp:posOffset>
            </wp:positionH>
            <wp:positionV relativeFrom="paragraph">
              <wp:posOffset>300355</wp:posOffset>
            </wp:positionV>
            <wp:extent cx="2975610" cy="29146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1BB2"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224155</wp:posOffset>
            </wp:positionV>
            <wp:extent cx="3038475" cy="2984500"/>
            <wp:effectExtent l="0" t="0" r="9525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BB2" w:rsidRDefault="00FA16A1" w:rsidP="00751BB2">
      <w:pPr>
        <w:spacing w:after="0" w:line="240" w:lineRule="auto"/>
        <w:rPr>
          <w:b/>
          <w:bCs/>
        </w:rPr>
      </w:pPr>
      <w:r w:rsidRPr="00FA16A1">
        <w:rPr>
          <w:b/>
          <w:bCs/>
          <w:noProof/>
          <w:lang w:val="ru-RU" w:eastAsia="ru-RU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3156585</wp:posOffset>
            </wp:positionH>
            <wp:positionV relativeFrom="paragraph">
              <wp:posOffset>193040</wp:posOffset>
            </wp:positionV>
            <wp:extent cx="2839720" cy="267652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6A1">
        <w:rPr>
          <w:b/>
          <w:bCs/>
          <w:noProof/>
          <w:lang w:val="ru-RU"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193040</wp:posOffset>
            </wp:positionV>
            <wp:extent cx="2875915" cy="2676525"/>
            <wp:effectExtent l="0" t="0" r="63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6A1" w:rsidRDefault="00FA16A1" w:rsidP="005A75E2">
      <w:pPr>
        <w:spacing w:after="0" w:line="240" w:lineRule="auto"/>
        <w:jc w:val="center"/>
        <w:rPr>
          <w:b/>
          <w:bCs/>
        </w:rPr>
      </w:pPr>
    </w:p>
    <w:p w:rsidR="00075D32" w:rsidRPr="00CA47B6" w:rsidRDefault="00822A8B" w:rsidP="00FB08E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bookmarkStart w:id="0" w:name="_GoBack"/>
      <w:bookmarkEnd w:id="0"/>
      <w:r w:rsidR="00075D32" w:rsidRPr="00075D32">
        <w:rPr>
          <w:b/>
          <w:bCs/>
        </w:rPr>
        <w:t>10</w:t>
      </w:r>
      <w:r w:rsidR="00FB08E7" w:rsidRPr="00CA47B6">
        <w:rPr>
          <w:b/>
          <w:bCs/>
        </w:rPr>
        <w:t>:</w:t>
      </w:r>
    </w:p>
    <w:p w:rsidR="005A75E2" w:rsidRPr="00075D32" w:rsidRDefault="005A75E2" w:rsidP="005A75E2">
      <w:pPr>
        <w:spacing w:after="0" w:line="240" w:lineRule="auto"/>
        <w:jc w:val="center"/>
        <w:rPr>
          <w:b/>
          <w:bCs/>
        </w:rPr>
      </w:pPr>
    </w:p>
    <w:p w:rsidR="00075D32" w:rsidRDefault="00075D32" w:rsidP="005A75E2">
      <w:pPr>
        <w:spacing w:after="0" w:line="240" w:lineRule="auto"/>
      </w:pPr>
      <w:proofErr w:type="spellStart"/>
      <w:r>
        <w:t>numerics</w:t>
      </w:r>
      <w:proofErr w:type="spellEnd"/>
      <w:r>
        <w:t xml:space="preserve"> = ['int16', 'int32', 'int64', 'float16', 'float32', 'float64']</w:t>
      </w:r>
    </w:p>
    <w:p w:rsidR="00075D32" w:rsidRDefault="00075D32" w:rsidP="005A75E2">
      <w:pPr>
        <w:spacing w:after="0" w:line="240" w:lineRule="auto"/>
      </w:pPr>
      <w:proofErr w:type="spellStart"/>
      <w:r>
        <w:t>newdf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(include=</w:t>
      </w:r>
      <w:proofErr w:type="spellStart"/>
      <w:r>
        <w:t>numerics</w:t>
      </w:r>
      <w:proofErr w:type="spellEnd"/>
      <w:r>
        <w:t>)</w:t>
      </w:r>
    </w:p>
    <w:p w:rsidR="00075D32" w:rsidRDefault="00075D32" w:rsidP="005A75E2">
      <w:pPr>
        <w:spacing w:after="0" w:line="240" w:lineRule="auto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(20,20))</w:t>
      </w:r>
    </w:p>
    <w:p w:rsidR="00075D32" w:rsidRDefault="00075D32" w:rsidP="005A75E2">
      <w:pPr>
        <w:spacing w:after="0" w:line="240" w:lineRule="auto"/>
      </w:pPr>
      <w:proofErr w:type="spellStart"/>
      <w:r>
        <w:t>sns.heatmap</w:t>
      </w:r>
      <w:proofErr w:type="spellEnd"/>
      <w:r>
        <w:t>(</w:t>
      </w:r>
      <w:proofErr w:type="spellStart"/>
      <w:r>
        <w:t>newdf.corr</w:t>
      </w:r>
      <w:proofErr w:type="spellEnd"/>
      <w:r>
        <w:t xml:space="preserve">(),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='.1g')</w:t>
      </w:r>
    </w:p>
    <w:p w:rsidR="00FA16A1" w:rsidRPr="00CA47B6" w:rsidRDefault="00FA16A1" w:rsidP="00FB08E7">
      <w:pPr>
        <w:spacing w:after="0" w:line="240" w:lineRule="auto"/>
      </w:pPr>
      <w:r w:rsidRPr="00FA16A1">
        <w:rPr>
          <w:rFonts w:eastAsia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327660</wp:posOffset>
            </wp:positionV>
            <wp:extent cx="3971925" cy="4201160"/>
            <wp:effectExtent l="0" t="0" r="9525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75D32">
        <w:t>plt</w:t>
      </w:r>
      <w:r w:rsidR="00075D32" w:rsidRPr="00CA47B6">
        <w:t>.</w:t>
      </w:r>
      <w:r w:rsidR="00075D32">
        <w:t>show</w:t>
      </w:r>
      <w:proofErr w:type="spellEnd"/>
      <w:r w:rsidR="00075D32" w:rsidRPr="00CA47B6">
        <w:t>()</w:t>
      </w:r>
    </w:p>
    <w:p w:rsidR="00FA16A1" w:rsidRPr="00CA47B6" w:rsidRDefault="00FA16A1" w:rsidP="00FA16A1">
      <w:pPr>
        <w:pStyle w:val="3"/>
      </w:pPr>
    </w:p>
    <w:p w:rsidR="00CA47B6" w:rsidRDefault="00CA47B6" w:rsidP="00CA47B6">
      <w:pPr>
        <w:pStyle w:val="HTML"/>
        <w:spacing w:line="244" w:lineRule="atLeast"/>
        <w:rPr>
          <w:b/>
          <w:bCs/>
          <w:color w:val="000000"/>
          <w:lang w:val="ru-RU" w:eastAsia="ru-RU"/>
        </w:rPr>
      </w:pPr>
      <w:r w:rsidRPr="00CA47B6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CA47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47B6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CA47B6">
        <w:rPr>
          <w:rFonts w:ascii="Times New Roman" w:hAnsi="Times New Roman" w:cs="Times New Roman"/>
          <w:b/>
          <w:sz w:val="28"/>
          <w:szCs w:val="28"/>
        </w:rPr>
        <w:t>:</w:t>
      </w:r>
      <w:r w:rsidRPr="00CA47B6">
        <w:t xml:space="preserve"> </w:t>
      </w:r>
    </w:p>
    <w:p w:rsidR="00CA47B6" w:rsidRDefault="00CA47B6" w:rsidP="00CA47B6">
      <w:pPr>
        <w:pStyle w:val="HTML"/>
        <w:spacing w:line="244" w:lineRule="atLeast"/>
        <w:rPr>
          <w:b/>
          <w:bCs/>
          <w:color w:val="000000"/>
          <w:lang w:val="ru-RU" w:eastAsia="ru-RU"/>
        </w:rPr>
      </w:pPr>
    </w:p>
    <w:p w:rsidR="00CA47B6" w:rsidRPr="00CA47B6" w:rsidRDefault="00CA47B6" w:rsidP="00CA47B6">
      <w:pPr>
        <w:pStyle w:val="HTML"/>
        <w:spacing w:line="244" w:lineRule="atLeast"/>
        <w:rPr>
          <w:color w:val="000000"/>
          <w:lang w:eastAsia="ru-RU"/>
        </w:rPr>
      </w:pPr>
      <w:r w:rsidRPr="00CA47B6">
        <w:rPr>
          <w:b/>
          <w:bCs/>
          <w:color w:val="000000"/>
          <w:lang w:eastAsia="ru-RU"/>
        </w:rPr>
        <w:lastRenderedPageBreak/>
        <w:t>import</w:t>
      </w:r>
      <w:r w:rsidRPr="00CA47B6">
        <w:rPr>
          <w:color w:val="000000"/>
          <w:lang w:eastAsia="ru-RU"/>
        </w:rPr>
        <w:t xml:space="preserve"> </w:t>
      </w:r>
      <w:proofErr w:type="spellStart"/>
      <w:r w:rsidRPr="00CA47B6">
        <w:rPr>
          <w:color w:val="000000"/>
          <w:lang w:eastAsia="ru-RU"/>
        </w:rPr>
        <w:t>numpy</w:t>
      </w:r>
      <w:proofErr w:type="spellEnd"/>
      <w:r w:rsidRPr="00CA47B6">
        <w:rPr>
          <w:color w:val="000000"/>
          <w:lang w:eastAsia="ru-RU"/>
        </w:rPr>
        <w:t xml:space="preserve"> </w:t>
      </w:r>
      <w:r w:rsidRPr="00CA47B6">
        <w:rPr>
          <w:b/>
          <w:bCs/>
          <w:color w:val="000000"/>
          <w:lang w:eastAsia="ru-RU"/>
        </w:rPr>
        <w:t>as</w:t>
      </w:r>
      <w:r w:rsidRPr="00CA47B6">
        <w:rPr>
          <w:color w:val="000000"/>
          <w:lang w:eastAsia="ru-RU"/>
        </w:rPr>
        <w:t xml:space="preserve"> </w:t>
      </w:r>
      <w:proofErr w:type="spellStart"/>
      <w:r w:rsidRPr="00CA47B6">
        <w:rPr>
          <w:color w:val="000000"/>
          <w:lang w:eastAsia="ru-RU"/>
        </w:rPr>
        <w:t>np</w:t>
      </w:r>
      <w:proofErr w:type="spellEnd"/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pandas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pd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pandas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DataFrame</w:t>
      </w:r>
      <w:proofErr w:type="spellEnd"/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matplotlib.pyplot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proofErr w:type="spellEnd"/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seaborn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</w:t>
      </w:r>
      <w:proofErr w:type="spellEnd"/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stats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proofErr w:type="spellEnd"/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A47B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[2]: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#task 1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read_csv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("marketing_campaign.csv", delimiter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"\t")</w:t>
      </w:r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  <w:proofErr w:type="spellStart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In</w:t>
      </w:r>
      <w:proofErr w:type="spellEnd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 [3]: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df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sample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(10)</w:t>
      </w:r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  <w:proofErr w:type="spellStart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Out</w:t>
      </w:r>
      <w:proofErr w:type="spellEnd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"/>
        <w:gridCol w:w="346"/>
        <w:gridCol w:w="448"/>
        <w:gridCol w:w="431"/>
        <w:gridCol w:w="514"/>
        <w:gridCol w:w="378"/>
        <w:gridCol w:w="408"/>
        <w:gridCol w:w="429"/>
        <w:gridCol w:w="485"/>
        <w:gridCol w:w="391"/>
        <w:gridCol w:w="431"/>
        <w:gridCol w:w="272"/>
        <w:gridCol w:w="639"/>
        <w:gridCol w:w="518"/>
        <w:gridCol w:w="518"/>
        <w:gridCol w:w="518"/>
        <w:gridCol w:w="518"/>
        <w:gridCol w:w="518"/>
        <w:gridCol w:w="420"/>
        <w:gridCol w:w="516"/>
        <w:gridCol w:w="445"/>
        <w:gridCol w:w="410"/>
      </w:tblGrid>
      <w:tr w:rsidR="00CA47B6" w:rsidRPr="00CA47B6" w:rsidTr="00CA47B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Year_Birth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Education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Kidhome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Teenhome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Dt_Customer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Recency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MntWines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NumWebVisitsMonth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AcceptedCmp3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AcceptedCmp4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AcceptedCmp5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AcceptedCmp1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AcceptedCmp2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Complain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Z_CostContact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Z_Revenue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Response</w:t>
            </w:r>
            <w:proofErr w:type="spellEnd"/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77972.0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18-03-2014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2194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73803.0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01-08-2012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1907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33235.0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05-02-2014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1355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69627.0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17-03-2013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9423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32765.0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23-02-2014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152</w:t>
            </w: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199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376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07-02-20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lastRenderedPageBreak/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18492.0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05-06-2014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1455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68695.0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25-06-2014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63381.0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05-10-2012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1239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44213.0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29-11-2013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</w:tbl>
    <w:p w:rsidR="00CA47B6" w:rsidRPr="00CA47B6" w:rsidRDefault="00CA47B6" w:rsidP="00CA47B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ru-RU" w:eastAsia="ru-RU"/>
        </w:rPr>
      </w:pPr>
      <w:r w:rsidRPr="00CA47B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ru-RU" w:eastAsia="ru-RU"/>
        </w:rPr>
        <w:t xml:space="preserve">10 </w:t>
      </w:r>
      <w:proofErr w:type="spellStart"/>
      <w:r w:rsidRPr="00CA47B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ru-RU" w:eastAsia="ru-RU"/>
        </w:rPr>
        <w:t>rows</w:t>
      </w:r>
      <w:proofErr w:type="spellEnd"/>
      <w:r w:rsidRPr="00CA47B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ru-RU" w:eastAsia="ru-RU"/>
        </w:rPr>
        <w:t xml:space="preserve"> × 29 </w:t>
      </w:r>
      <w:proofErr w:type="spellStart"/>
      <w:r w:rsidRPr="00CA47B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ru-RU" w:eastAsia="ru-RU"/>
        </w:rPr>
        <w:t>columns</w:t>
      </w:r>
      <w:proofErr w:type="spellEnd"/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  <w:proofErr w:type="spellStart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In</w:t>
      </w:r>
      <w:proofErr w:type="spellEnd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 [4]: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#</w:t>
      </w:r>
      <w:proofErr w:type="spellStart"/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task</w:t>
      </w:r>
      <w:proofErr w:type="spellEnd"/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 xml:space="preserve"> 2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df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info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&lt;class '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pandas.core.frame.DataFrame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'&gt;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RangeIndex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2240 entries, 0 to 2239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 columns (total 29 columns):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#   Column               Non-Null Count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Dtype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---  ------               --------------  -----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   ID          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Year_Birth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   Education            2240 non-null   object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3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Marital_Status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2240 non-null   object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4   Income               2216 non-null   float64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5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Kidhome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6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Teenhome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7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Dt_Customer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2240 non-null   object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8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Recency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9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MntWines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10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MntFruits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11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MntMeatProducts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12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MntFishProducts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13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MntSweetProducts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14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MntGoldProds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15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NumDealsPurchases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16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NumWebPurchases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17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NumCatalogPurchases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18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NumStorePurchases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19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NumWebVisitsMonth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20  AcceptedCmp3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21  AcceptedCmp4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22  AcceptedCmp5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23  AcceptedCmp1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24  AcceptedCmp2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25  Complain    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26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Z_CostContact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27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Z_Revenue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28  Response             2240 non-null   int64  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dtypes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float64(1), int64(25), object(3)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memory usage: 507.6+ KB</w:t>
      </w:r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A47B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[5]: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#task 3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isnull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any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()]</w:t>
      </w:r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  <w:proofErr w:type="spellStart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Out</w:t>
      </w:r>
      <w:proofErr w:type="spellEnd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"/>
        <w:gridCol w:w="345"/>
        <w:gridCol w:w="448"/>
        <w:gridCol w:w="431"/>
        <w:gridCol w:w="514"/>
        <w:gridCol w:w="375"/>
        <w:gridCol w:w="408"/>
        <w:gridCol w:w="429"/>
        <w:gridCol w:w="486"/>
        <w:gridCol w:w="391"/>
        <w:gridCol w:w="431"/>
        <w:gridCol w:w="272"/>
        <w:gridCol w:w="639"/>
        <w:gridCol w:w="519"/>
        <w:gridCol w:w="519"/>
        <w:gridCol w:w="519"/>
        <w:gridCol w:w="519"/>
        <w:gridCol w:w="519"/>
        <w:gridCol w:w="420"/>
        <w:gridCol w:w="516"/>
        <w:gridCol w:w="445"/>
        <w:gridCol w:w="410"/>
      </w:tblGrid>
      <w:tr w:rsidR="00CA47B6" w:rsidRPr="00CA47B6" w:rsidTr="00CA47B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Year_Birth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Education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Kidhome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Teenhome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Dt_Customer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Recency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MntWines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NumWebVisitsMonth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AcceptedCmp3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AcceptedCmp4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AcceptedCmp5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AcceptedCmp1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AcceptedCmp2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Complain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Z_CostContact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Z_Revenue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Response</w:t>
            </w:r>
            <w:proofErr w:type="spellEnd"/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15-11-2013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20-02-2013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PhD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05-11-2013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01-01-2014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855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17-06-20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lastRenderedPageBreak/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10629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 xml:space="preserve">2n </w:t>
            </w: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Cycle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14-09-2012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PhD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19-11-2012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9235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27-05-2014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23-11-2013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PhD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11-07-2013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11-08-2013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03-06-2013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23-08-2013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137</w:t>
            </w: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104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Mas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Toget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Na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01-04-20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lastRenderedPageBreak/>
              <w:t>1382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03-09-2012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 xml:space="preserve">2n </w:t>
            </w: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Cycle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12-01-2014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1386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PhD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02-03-2014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2059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18-05-2013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2061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PhD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31-05-2013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Married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03-03-2013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2079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10339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23-06-2013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2081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Graduation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18-10-2013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t>208</w:t>
            </w: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525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Mas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Wido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Na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30-10-20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</w:t>
            </w: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</w:tr>
      <w:tr w:rsidR="00CA47B6" w:rsidRPr="00CA47B6" w:rsidTr="00CA47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b/>
                <w:bCs/>
                <w:sz w:val="18"/>
                <w:szCs w:val="18"/>
                <w:lang w:val="ru-RU" w:eastAsia="ru-RU"/>
              </w:rPr>
              <w:lastRenderedPageBreak/>
              <w:t>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8720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 xml:space="preserve">2n </w:t>
            </w: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Cycle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12-08-2012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7B6" w:rsidRPr="00CA47B6" w:rsidRDefault="00CA47B6" w:rsidP="00CA47B6">
            <w:pPr>
              <w:spacing w:after="240" w:line="240" w:lineRule="auto"/>
              <w:jc w:val="right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CA47B6">
              <w:rPr>
                <w:rFonts w:eastAsia="Times New Roman" w:cs="Times New Roman"/>
                <w:sz w:val="18"/>
                <w:szCs w:val="18"/>
                <w:lang w:val="ru-RU" w:eastAsia="ru-RU"/>
              </w:rPr>
              <w:t>0</w:t>
            </w:r>
          </w:p>
        </w:tc>
      </w:tr>
    </w:tbl>
    <w:p w:rsidR="00CA47B6" w:rsidRPr="00CA47B6" w:rsidRDefault="00CA47B6" w:rsidP="00CA47B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ru-RU" w:eastAsia="ru-RU"/>
        </w:rPr>
      </w:pPr>
      <w:r w:rsidRPr="00CA47B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ru-RU" w:eastAsia="ru-RU"/>
        </w:rPr>
        <w:t xml:space="preserve">24 </w:t>
      </w:r>
      <w:proofErr w:type="spellStart"/>
      <w:r w:rsidRPr="00CA47B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ru-RU" w:eastAsia="ru-RU"/>
        </w:rPr>
        <w:t>rows</w:t>
      </w:r>
      <w:proofErr w:type="spellEnd"/>
      <w:r w:rsidRPr="00CA47B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ru-RU" w:eastAsia="ru-RU"/>
        </w:rPr>
        <w:t xml:space="preserve"> × 29 </w:t>
      </w:r>
      <w:proofErr w:type="spellStart"/>
      <w:r w:rsidRPr="00CA47B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ru-RU" w:eastAsia="ru-RU"/>
        </w:rPr>
        <w:t>columns</w:t>
      </w:r>
      <w:proofErr w:type="spellEnd"/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A47B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[6]: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#task 4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drop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Z_CostContact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Z_Revenue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"], axis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1,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inplace</w:t>
      </w:r>
      <w:proofErr w:type="spellEnd"/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=True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  <w:proofErr w:type="spellStart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In</w:t>
      </w:r>
      <w:proofErr w:type="spellEnd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 [7]: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#</w:t>
      </w:r>
      <w:proofErr w:type="spellStart"/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task</w:t>
      </w:r>
      <w:proofErr w:type="spellEnd"/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 xml:space="preserve"> 5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rename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({"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Year_Birth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"Age"}, axis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1,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inplace</w:t>
      </w:r>
      <w:proofErr w:type="spellEnd"/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=True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  <w:proofErr w:type="spellStart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In</w:t>
      </w:r>
      <w:proofErr w:type="spellEnd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 [8]: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#task 6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ms_df_c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Marital_Status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"]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value_counts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to_frame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ms_df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ms_df_c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ms_df_c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Marital_Status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"]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50]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ed_df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["Education"]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value_counts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to_frame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ms_df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ms_df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Marital_Status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"]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50]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plot(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kind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'pie',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autopct</w:t>
      </w:r>
      <w:proofErr w:type="spellEnd"/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'%1.1f%%',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legend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=None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</w:t>
      </w:r>
      <w:proofErr w:type="spellEnd"/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subplots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=True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shadow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=False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explode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(0.13, 0.1, 0.1, 0.25, 0.15),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title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"Marital Status",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figsize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(6,6)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plt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show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ed_df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y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"Education",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kind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'pie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',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autopct</w:t>
      </w:r>
      <w:proofErr w:type="spellEnd"/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'%1.1f%%',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legend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=None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ylabel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=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"",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shadow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=False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explode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(0.13, 0.1, 0.1, 0.25, 0.15),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title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"Education",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figsize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(6,6)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histplot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(data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Marital_Status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stat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'percent', hue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"Response")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histplot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(data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"Education", stat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'percent', hue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"Response")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lastRenderedPageBreak/>
        <w:t>plt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show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  <w:proofErr w:type="spellStart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In</w:t>
      </w:r>
      <w:proofErr w:type="spellEnd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 [9]: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#task 7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calculate_age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(born)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-&gt;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today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strftime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("%Y"))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(born)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["Age"]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["Age"]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apply(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calculate_age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filtered_df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["Age"]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100]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histplot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filtered_df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["Age"],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kde</w:t>
      </w:r>
      <w:proofErr w:type="spellEnd"/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=True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A47B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[10]: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#task 8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show_bar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data_name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-&gt;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None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df[data_name]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value_counts(normalize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=True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mul(100)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to_frame()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plot(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kind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'bar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',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legend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=None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</w:t>
      </w:r>
      <w:proofErr w:type="spellEnd"/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data_name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ylabel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=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Percent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"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plt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show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show_bar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Kidhome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show_bar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Teenhome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show_bar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("Response")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kdeplot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["Income"], shade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=True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clip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(10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**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0, 10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**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5.1))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plt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show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  <w:proofErr w:type="spellStart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In</w:t>
      </w:r>
      <w:proofErr w:type="spellEnd"/>
      <w:r w:rsidRPr="00CA47B6"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  <w:t> [11]: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#task 9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show_kde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(hue: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clip: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(10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**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0, 10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**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5.05)):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plt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figure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figsize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(7, 7))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kdeplot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(data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"Income", hue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hue, shade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=True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clip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clip)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plt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show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show_kde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("Response")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show_kde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Marital_Status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show_kde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("Education")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show_kde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Kidhome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C:\Users\wwwmi\AppData\Roaming\Python\Python39\site-packages\seaborn\distributions.py:316: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UserWarning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Dataset has 0 variance; skipping density estimate. Pass `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warn_singular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=False` to disable this warning.</w:t>
      </w:r>
    </w:p>
    <w:p w:rsidR="00CA47B6" w:rsidRPr="00CA47B6" w:rsidRDefault="00CA47B6" w:rsidP="00CA4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warnings.warn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UserWarning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</w:p>
    <w:p w:rsidR="00CA47B6" w:rsidRPr="00CA47B6" w:rsidRDefault="00CA47B6" w:rsidP="00CA47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CA47B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In [12]: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47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#task 10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numerics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['int16', 'int32', 'int64', 'float16', 'float32', 'float64']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newdf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select_dtypes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(include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numerics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figsize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(20,20))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heatmap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newdf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corr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cmap</w:t>
      </w:r>
      <w:proofErr w:type="spellEnd"/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coolwarm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',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annot</w:t>
      </w:r>
      <w:proofErr w:type="spellEnd"/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=True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fmt</w:t>
      </w:r>
      <w:proofErr w:type="spellEnd"/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'.1g')</w:t>
      </w:r>
    </w:p>
    <w:p w:rsidR="00CA47B6" w:rsidRPr="00CA47B6" w:rsidRDefault="00CA47B6" w:rsidP="00CA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plt</w:t>
      </w:r>
      <w:r w:rsidRPr="00CA47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 w:eastAsia="ru-RU"/>
        </w:rPr>
        <w:t>.</w:t>
      </w:r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show</w:t>
      </w:r>
      <w:proofErr w:type="spellEnd"/>
      <w:r w:rsidRPr="00CA47B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</w:t>
      </w:r>
    </w:p>
    <w:p w:rsidR="00CA47B6" w:rsidRPr="00CA47B6" w:rsidRDefault="00CA47B6" w:rsidP="00CA47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ru-RU" w:eastAsia="ru-RU"/>
        </w:rPr>
      </w:pPr>
    </w:p>
    <w:p w:rsidR="00CA47B6" w:rsidRPr="00CA47B6" w:rsidRDefault="00CA47B6" w:rsidP="00CA47B6">
      <w:pPr>
        <w:rPr>
          <w:lang w:val="ru-RU"/>
        </w:rPr>
      </w:pPr>
    </w:p>
    <w:p w:rsidR="00306314" w:rsidRPr="00FB08E7" w:rsidRDefault="00306314" w:rsidP="00FB08E7">
      <w:pPr>
        <w:rPr>
          <w:rFonts w:cs="Times New Roman"/>
          <w:b/>
          <w:sz w:val="28"/>
          <w:szCs w:val="28"/>
          <w:lang w:val="ru-RU"/>
        </w:rPr>
      </w:pPr>
      <w:r w:rsidRPr="00FB08E7">
        <w:rPr>
          <w:lang w:val="ru-RU"/>
        </w:rPr>
        <w:t>Вывод</w:t>
      </w:r>
      <w:r w:rsidR="005F5A01" w:rsidRPr="005A75E2">
        <w:rPr>
          <w:lang w:val="ru-RU"/>
        </w:rPr>
        <w:t>:</w:t>
      </w:r>
      <w:r w:rsidR="00FA16A1" w:rsidRPr="00FB08E7">
        <w:rPr>
          <w:lang w:val="ru-RU"/>
        </w:rPr>
        <w:t xml:space="preserve"> </w:t>
      </w:r>
      <w:r w:rsidR="00FB08E7" w:rsidRPr="00FB08E7">
        <w:rPr>
          <w:rFonts w:cs="Times New Roman"/>
          <w:noProof/>
          <w:sz w:val="28"/>
          <w:szCs w:val="28"/>
          <w:lang w:val="ru-RU" w:eastAsia="ru-RU"/>
        </w:rPr>
        <w:t xml:space="preserve">я </w:t>
      </w:r>
      <w:r w:rsidR="00FB08E7" w:rsidRPr="00FB08E7">
        <w:rPr>
          <w:rFonts w:cs="Times New Roman"/>
          <w:sz w:val="28"/>
          <w:szCs w:val="28"/>
          <w:lang w:val="ru-RU"/>
        </w:rPr>
        <w:t>ознакомил</w:t>
      </w:r>
      <w:r w:rsidR="00FB08E7">
        <w:rPr>
          <w:rFonts w:cs="Times New Roman"/>
          <w:sz w:val="28"/>
          <w:szCs w:val="28"/>
          <w:lang w:val="ru-RU"/>
        </w:rPr>
        <w:t>ась</w:t>
      </w:r>
      <w:r w:rsidR="00FB08E7" w:rsidRPr="00FB08E7">
        <w:rPr>
          <w:rFonts w:cs="Times New Roman"/>
          <w:sz w:val="28"/>
          <w:szCs w:val="28"/>
          <w:lang w:val="ru-RU"/>
        </w:rPr>
        <w:t xml:space="preserve"> с основами библиотеки </w:t>
      </w:r>
      <w:r w:rsidR="00FB08E7">
        <w:rPr>
          <w:rFonts w:cs="Times New Roman"/>
          <w:sz w:val="28"/>
          <w:szCs w:val="28"/>
        </w:rPr>
        <w:t>pandas</w:t>
      </w:r>
      <w:r w:rsidR="00FB08E7" w:rsidRPr="00FB08E7">
        <w:rPr>
          <w:rFonts w:cs="Times New Roman"/>
          <w:sz w:val="28"/>
          <w:szCs w:val="28"/>
          <w:lang w:val="ru-RU"/>
        </w:rPr>
        <w:t xml:space="preserve"> и научи</w:t>
      </w:r>
      <w:r w:rsidR="00FB08E7">
        <w:rPr>
          <w:rFonts w:cs="Times New Roman"/>
          <w:sz w:val="28"/>
          <w:szCs w:val="28"/>
          <w:lang w:val="ru-RU"/>
        </w:rPr>
        <w:t>лась</w:t>
      </w:r>
      <w:r w:rsidR="00FB08E7" w:rsidRPr="00FB08E7">
        <w:rPr>
          <w:rFonts w:cs="Times New Roman"/>
          <w:sz w:val="28"/>
          <w:szCs w:val="28"/>
          <w:lang w:val="ru-RU"/>
        </w:rPr>
        <w:t xml:space="preserve"> строить графики с использованием библиотек </w:t>
      </w:r>
      <w:proofErr w:type="spellStart"/>
      <w:r w:rsidR="00FB08E7">
        <w:rPr>
          <w:rFonts w:cs="Times New Roman"/>
          <w:sz w:val="28"/>
          <w:szCs w:val="28"/>
        </w:rPr>
        <w:t>matplotlib</w:t>
      </w:r>
      <w:proofErr w:type="spellEnd"/>
      <w:r w:rsidR="00FB08E7" w:rsidRPr="00FB08E7">
        <w:rPr>
          <w:rFonts w:cs="Times New Roman"/>
          <w:sz w:val="28"/>
          <w:szCs w:val="28"/>
          <w:lang w:val="ru-RU"/>
        </w:rPr>
        <w:t>.</w:t>
      </w:r>
      <w:proofErr w:type="spellStart"/>
      <w:r w:rsidR="00FB08E7">
        <w:rPr>
          <w:rFonts w:cs="Times New Roman"/>
          <w:sz w:val="28"/>
          <w:szCs w:val="28"/>
        </w:rPr>
        <w:t>pyplot</w:t>
      </w:r>
      <w:proofErr w:type="spellEnd"/>
      <w:r w:rsidR="00FB08E7" w:rsidRPr="00FB08E7">
        <w:rPr>
          <w:rFonts w:cs="Times New Roman"/>
          <w:sz w:val="28"/>
          <w:szCs w:val="28"/>
          <w:lang w:val="ru-RU"/>
        </w:rPr>
        <w:t xml:space="preserve"> и </w:t>
      </w:r>
      <w:proofErr w:type="spellStart"/>
      <w:r w:rsidR="00FB08E7">
        <w:rPr>
          <w:rFonts w:cs="Times New Roman"/>
          <w:sz w:val="28"/>
          <w:szCs w:val="28"/>
        </w:rPr>
        <w:t>seaborn</w:t>
      </w:r>
      <w:proofErr w:type="spellEnd"/>
      <w:r w:rsidR="00FB08E7" w:rsidRPr="00FB08E7">
        <w:rPr>
          <w:rFonts w:cs="Times New Roman"/>
          <w:sz w:val="28"/>
          <w:szCs w:val="28"/>
          <w:lang w:val="ru-RU"/>
        </w:rPr>
        <w:t>.</w:t>
      </w:r>
    </w:p>
    <w:sectPr w:rsidR="00306314" w:rsidRPr="00FB08E7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  <w:embedRegular r:id="rId1" w:subsetted="1" w:fontKey="{DDBE830F-DD10-4A79-BE13-B4BCD122EB9B}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06F01"/>
    <w:multiLevelType w:val="multilevel"/>
    <w:tmpl w:val="754C5A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E3530"/>
    <w:multiLevelType w:val="multilevel"/>
    <w:tmpl w:val="3F3C67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40BC37BF"/>
    <w:multiLevelType w:val="multilevel"/>
    <w:tmpl w:val="CE005C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507C56"/>
    <w:multiLevelType w:val="hybridMultilevel"/>
    <w:tmpl w:val="76503A5A"/>
    <w:lvl w:ilvl="0" w:tplc="3BEA02B6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52C5A"/>
    <w:multiLevelType w:val="multilevel"/>
    <w:tmpl w:val="66C64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80EF7"/>
    <w:multiLevelType w:val="hybridMultilevel"/>
    <w:tmpl w:val="84FAF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4"/>
  </w:num>
  <w:num w:numId="5">
    <w:abstractNumId w:val="14"/>
  </w:num>
  <w:num w:numId="6">
    <w:abstractNumId w:val="19"/>
  </w:num>
  <w:num w:numId="7">
    <w:abstractNumId w:val="17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16"/>
  </w:num>
  <w:num w:numId="14">
    <w:abstractNumId w:val="10"/>
  </w:num>
  <w:num w:numId="15">
    <w:abstractNumId w:val="13"/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15"/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saveSubsetFonts/>
  <w:proofState w:spelling="clean"/>
  <w:attachedTemplate r:id="rId1"/>
  <w:defaultTabStop w:val="482"/>
  <w:characterSpacingControl w:val="doNotCompress"/>
  <w:compat/>
  <w:rsids>
    <w:rsidRoot w:val="00702078"/>
    <w:rsid w:val="0005755D"/>
    <w:rsid w:val="0006566F"/>
    <w:rsid w:val="00075D32"/>
    <w:rsid w:val="0008000A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5A75E2"/>
    <w:rsid w:val="005F5A01"/>
    <w:rsid w:val="00640F06"/>
    <w:rsid w:val="006678DA"/>
    <w:rsid w:val="006921F3"/>
    <w:rsid w:val="00702078"/>
    <w:rsid w:val="00751BB2"/>
    <w:rsid w:val="0075799C"/>
    <w:rsid w:val="00802126"/>
    <w:rsid w:val="00822A8B"/>
    <w:rsid w:val="008C23A0"/>
    <w:rsid w:val="008E0781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23F1C"/>
    <w:rsid w:val="00B402F6"/>
    <w:rsid w:val="00B46771"/>
    <w:rsid w:val="00B543AD"/>
    <w:rsid w:val="00B95C20"/>
    <w:rsid w:val="00BF3596"/>
    <w:rsid w:val="00C77961"/>
    <w:rsid w:val="00C8402C"/>
    <w:rsid w:val="00CA47B6"/>
    <w:rsid w:val="00CE6993"/>
    <w:rsid w:val="00D513AC"/>
    <w:rsid w:val="00D92CD9"/>
    <w:rsid w:val="00E44AC2"/>
    <w:rsid w:val="00E96207"/>
    <w:rsid w:val="00F33640"/>
    <w:rsid w:val="00F466B4"/>
    <w:rsid w:val="00F8494A"/>
    <w:rsid w:val="00FA16A1"/>
    <w:rsid w:val="00FB08E7"/>
    <w:rsid w:val="00FD4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75D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B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8E7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a0"/>
    <w:rsid w:val="00FB08E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kn">
    <w:name w:val="kn"/>
    <w:basedOn w:val="a0"/>
    <w:rsid w:val="00CA47B6"/>
  </w:style>
  <w:style w:type="character" w:customStyle="1" w:styleId="nn">
    <w:name w:val="nn"/>
    <w:basedOn w:val="a0"/>
    <w:rsid w:val="00CA47B6"/>
  </w:style>
  <w:style w:type="character" w:customStyle="1" w:styleId="k">
    <w:name w:val="k"/>
    <w:basedOn w:val="a0"/>
    <w:rsid w:val="00CA47B6"/>
  </w:style>
  <w:style w:type="character" w:customStyle="1" w:styleId="n">
    <w:name w:val="n"/>
    <w:basedOn w:val="a0"/>
    <w:rsid w:val="00CA47B6"/>
  </w:style>
  <w:style w:type="character" w:customStyle="1" w:styleId="c1">
    <w:name w:val="c1"/>
    <w:basedOn w:val="a0"/>
    <w:rsid w:val="00CA47B6"/>
  </w:style>
  <w:style w:type="character" w:customStyle="1" w:styleId="o">
    <w:name w:val="o"/>
    <w:basedOn w:val="a0"/>
    <w:rsid w:val="00CA47B6"/>
  </w:style>
  <w:style w:type="character" w:customStyle="1" w:styleId="p">
    <w:name w:val="p"/>
    <w:basedOn w:val="a0"/>
    <w:rsid w:val="00CA47B6"/>
  </w:style>
  <w:style w:type="character" w:customStyle="1" w:styleId="s2">
    <w:name w:val="s2"/>
    <w:basedOn w:val="a0"/>
    <w:rsid w:val="00CA47B6"/>
  </w:style>
  <w:style w:type="character" w:customStyle="1" w:styleId="se">
    <w:name w:val="se"/>
    <w:basedOn w:val="a0"/>
    <w:rsid w:val="00CA47B6"/>
  </w:style>
  <w:style w:type="character" w:customStyle="1" w:styleId="mi">
    <w:name w:val="mi"/>
    <w:basedOn w:val="a0"/>
    <w:rsid w:val="00CA47B6"/>
  </w:style>
  <w:style w:type="character" w:customStyle="1" w:styleId="kc">
    <w:name w:val="kc"/>
    <w:basedOn w:val="a0"/>
    <w:rsid w:val="00CA47B6"/>
  </w:style>
  <w:style w:type="character" w:customStyle="1" w:styleId="s1">
    <w:name w:val="s1"/>
    <w:basedOn w:val="a0"/>
    <w:rsid w:val="00CA47B6"/>
  </w:style>
  <w:style w:type="character" w:customStyle="1" w:styleId="si">
    <w:name w:val="si"/>
    <w:basedOn w:val="a0"/>
    <w:rsid w:val="00CA47B6"/>
  </w:style>
  <w:style w:type="character" w:customStyle="1" w:styleId="mf">
    <w:name w:val="mf"/>
    <w:basedOn w:val="a0"/>
    <w:rsid w:val="00CA47B6"/>
  </w:style>
  <w:style w:type="character" w:customStyle="1" w:styleId="nf">
    <w:name w:val="nf"/>
    <w:basedOn w:val="a0"/>
    <w:rsid w:val="00CA47B6"/>
  </w:style>
  <w:style w:type="character" w:customStyle="1" w:styleId="nb">
    <w:name w:val="nb"/>
    <w:basedOn w:val="a0"/>
    <w:rsid w:val="00CA4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5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5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856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41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6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74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91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932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5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22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8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86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4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9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617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7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1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1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79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482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3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7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603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7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2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79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061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8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9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4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5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6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424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7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E08D-C450-4B77-8190-6EAFBDEA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</TotalTime>
  <Pages>15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3</cp:revision>
  <cp:lastPrinted>2021-12-25T18:02:00Z</cp:lastPrinted>
  <dcterms:created xsi:type="dcterms:W3CDTF">2021-12-26T14:00:00Z</dcterms:created>
  <dcterms:modified xsi:type="dcterms:W3CDTF">2021-12-26T14:20:00Z</dcterms:modified>
</cp:coreProperties>
</file>
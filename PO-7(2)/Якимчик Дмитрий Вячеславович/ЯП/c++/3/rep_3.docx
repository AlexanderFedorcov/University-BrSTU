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2E6B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4704E4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D39908A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4704E4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46AFDE3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4704E4">
        <w:rPr>
          <w:rFonts w:cs="Times New Roman"/>
          <w:sz w:val="28"/>
          <w:szCs w:val="28"/>
          <w:lang w:val="ru-RU"/>
        </w:rPr>
        <w:t>Кафедра ИИТ</w:t>
      </w:r>
    </w:p>
    <w:p w14:paraId="379ABBC4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62220ED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655EBF5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949D0E6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FDFD88E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398380A0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04EA4715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AB592A6" w14:textId="4A12F994" w:rsidR="00702078" w:rsidRPr="004704E4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4704E4">
        <w:rPr>
          <w:rFonts w:cs="Times New Roman"/>
          <w:b/>
          <w:sz w:val="28"/>
          <w:szCs w:val="28"/>
          <w:lang w:val="ru-RU"/>
        </w:rPr>
        <w:t>Лабораторная работа №3</w:t>
      </w:r>
    </w:p>
    <w:p w14:paraId="12C7AF9E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4704E4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11A8F48D" w14:textId="085D96A3" w:rsidR="00702078" w:rsidRPr="00C94CB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4704E4">
        <w:rPr>
          <w:rFonts w:cs="Times New Roman"/>
          <w:sz w:val="28"/>
          <w:szCs w:val="28"/>
          <w:lang w:val="ru-RU"/>
        </w:rPr>
        <w:t>Тема: “Перегрузка операций. Исключения”</w:t>
      </w:r>
      <w:r w:rsidRPr="004704E4">
        <w:rPr>
          <w:rFonts w:cs="Times New Roman"/>
          <w:sz w:val="28"/>
          <w:szCs w:val="28"/>
          <w:lang w:val="ru-RU"/>
        </w:rPr>
        <w:cr/>
        <w:t>Вариант №</w:t>
      </w:r>
      <w:r w:rsidR="00C94CB8" w:rsidRPr="004704E4">
        <w:rPr>
          <w:rFonts w:cs="Times New Roman"/>
          <w:sz w:val="28"/>
          <w:szCs w:val="28"/>
          <w:lang w:val="ru-RU"/>
        </w:rPr>
        <w:t>12</w:t>
      </w:r>
    </w:p>
    <w:p w14:paraId="19BA88E3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42220C4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C4FD0CD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D0A1AE5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77B69589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32939A83" w14:textId="77777777" w:rsidR="00702078" w:rsidRPr="004704E4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639B633D" w14:textId="77777777" w:rsidR="00702078" w:rsidRPr="004704E4" w:rsidRDefault="00702078" w:rsidP="00702078">
      <w:pPr>
        <w:rPr>
          <w:rFonts w:cs="Times New Roman"/>
          <w:sz w:val="28"/>
          <w:szCs w:val="28"/>
          <w:lang w:val="ru-RU"/>
        </w:rPr>
      </w:pPr>
    </w:p>
    <w:p w14:paraId="5B3AF838" w14:textId="56BC7E79" w:rsidR="00702078" w:rsidRPr="00C94CB8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4704E4">
        <w:rPr>
          <w:rFonts w:cs="Times New Roman"/>
          <w:b/>
          <w:sz w:val="28"/>
          <w:szCs w:val="28"/>
          <w:lang w:val="ru-RU"/>
        </w:rPr>
        <w:t>Выполнил</w:t>
      </w:r>
      <w:r w:rsidRPr="004704E4">
        <w:rPr>
          <w:rFonts w:cs="Times New Roman"/>
          <w:sz w:val="28"/>
          <w:szCs w:val="28"/>
          <w:lang w:val="ru-RU"/>
        </w:rPr>
        <w:t xml:space="preserve">: студент 2 курса группы ПО-7              </w:t>
      </w:r>
      <w:r w:rsidR="00C94CB8">
        <w:rPr>
          <w:rFonts w:cs="Times New Roman"/>
          <w:sz w:val="28"/>
          <w:szCs w:val="28"/>
          <w:lang w:val="ru-RU"/>
        </w:rPr>
        <w:t>Якимчик Дмитрий Вячеславович</w:t>
      </w:r>
    </w:p>
    <w:p w14:paraId="00516D1D" w14:textId="7EC0C7C9" w:rsidR="00702078" w:rsidRPr="004704E4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4704E4">
        <w:rPr>
          <w:rFonts w:cs="Times New Roman"/>
          <w:b/>
          <w:sz w:val="28"/>
          <w:szCs w:val="28"/>
          <w:lang w:val="ru-RU"/>
        </w:rPr>
        <w:t xml:space="preserve">Проверила: </w:t>
      </w:r>
      <w:r w:rsidR="00C94CB8">
        <w:rPr>
          <w:rFonts w:cs="Times New Roman"/>
          <w:bCs/>
          <w:sz w:val="28"/>
          <w:szCs w:val="28"/>
          <w:lang w:val="ru-RU"/>
        </w:rPr>
        <w:t>Бойко</w:t>
      </w:r>
      <w:r w:rsidRPr="004704E4">
        <w:rPr>
          <w:rFonts w:cs="Times New Roman"/>
          <w:bCs/>
          <w:sz w:val="28"/>
          <w:szCs w:val="28"/>
          <w:lang w:val="ru-RU"/>
        </w:rPr>
        <w:t xml:space="preserve"> </w:t>
      </w:r>
      <w:r w:rsidR="00C94CB8">
        <w:rPr>
          <w:rFonts w:cs="Times New Roman"/>
          <w:bCs/>
          <w:sz w:val="28"/>
          <w:szCs w:val="28"/>
          <w:lang w:val="ru-RU"/>
        </w:rPr>
        <w:t>Д</w:t>
      </w:r>
      <w:r w:rsidRPr="004704E4">
        <w:rPr>
          <w:rFonts w:cs="Times New Roman"/>
          <w:bCs/>
          <w:sz w:val="28"/>
          <w:szCs w:val="28"/>
          <w:lang w:val="ru-RU"/>
        </w:rPr>
        <w:t>.В.</w:t>
      </w:r>
    </w:p>
    <w:p w14:paraId="4ED3B32C" w14:textId="77777777" w:rsidR="00702078" w:rsidRPr="004704E4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</w:p>
    <w:p w14:paraId="2A8D7D52" w14:textId="77777777" w:rsidR="00702078" w:rsidRPr="004704E4" w:rsidRDefault="00702078" w:rsidP="00702078">
      <w:pPr>
        <w:spacing w:before="240" w:after="0"/>
        <w:jc w:val="center"/>
        <w:rPr>
          <w:rFonts w:cs="Times New Roman"/>
          <w:sz w:val="28"/>
          <w:szCs w:val="28"/>
          <w:lang w:val="ru-RU"/>
        </w:rPr>
      </w:pPr>
    </w:p>
    <w:p w14:paraId="5031EA26" w14:textId="77777777" w:rsidR="00702078" w:rsidRPr="004704E4" w:rsidRDefault="00702078" w:rsidP="00702078">
      <w:pPr>
        <w:spacing w:before="720"/>
        <w:rPr>
          <w:rFonts w:cs="Times New Roman"/>
          <w:sz w:val="28"/>
          <w:szCs w:val="28"/>
          <w:lang w:val="ru-RU"/>
        </w:rPr>
      </w:pPr>
    </w:p>
    <w:p w14:paraId="25F0A6E5" w14:textId="77777777" w:rsidR="00702078" w:rsidRPr="004704E4" w:rsidRDefault="00702078" w:rsidP="00702078">
      <w:pPr>
        <w:spacing w:before="600"/>
        <w:jc w:val="center"/>
        <w:rPr>
          <w:rFonts w:cs="Times New Roman"/>
          <w:sz w:val="28"/>
          <w:szCs w:val="28"/>
          <w:lang w:val="ru-RU"/>
        </w:rPr>
      </w:pPr>
      <w:r w:rsidRPr="004704E4">
        <w:rPr>
          <w:rFonts w:cs="Times New Roman"/>
          <w:sz w:val="28"/>
          <w:szCs w:val="28"/>
          <w:lang w:val="ru-RU"/>
        </w:rPr>
        <w:t>Брест 2021</w:t>
      </w:r>
    </w:p>
    <w:p w14:paraId="30E17744" w14:textId="13FD0E62" w:rsidR="00E44AC2" w:rsidRPr="004704E4" w:rsidRDefault="00702078" w:rsidP="00702078">
      <w:pPr>
        <w:pStyle w:val="3"/>
        <w:spacing w:before="0" w:after="240" w:line="288" w:lineRule="auto"/>
        <w:rPr>
          <w:lang w:val="ru-RU"/>
        </w:rPr>
      </w:pPr>
      <w:r w:rsidRPr="004704E4">
        <w:rPr>
          <w:lang w:val="ru-RU"/>
        </w:rPr>
        <w:lastRenderedPageBreak/>
        <w:t>Цель работы</w:t>
      </w:r>
    </w:p>
    <w:p w14:paraId="0009E0A7" w14:textId="3A76E309" w:rsidR="00702078" w:rsidRPr="004704E4" w:rsidRDefault="00702078" w:rsidP="00702078">
      <w:pPr>
        <w:spacing w:after="240" w:line="288" w:lineRule="auto"/>
        <w:rPr>
          <w:lang w:val="ru-RU"/>
        </w:rPr>
      </w:pPr>
      <w:r w:rsidRPr="004704E4">
        <w:rPr>
          <w:lang w:val="ru-RU"/>
        </w:rPr>
        <w:t xml:space="preserve">Изучение правил перегрузки операций и принципов обработки исключений в </w:t>
      </w:r>
      <w:r w:rsidRPr="00702078">
        <w:t>C</w:t>
      </w:r>
      <w:r w:rsidRPr="004704E4">
        <w:rPr>
          <w:lang w:val="ru-RU"/>
        </w:rPr>
        <w:t>++</w:t>
      </w:r>
    </w:p>
    <w:p w14:paraId="1248A362" w14:textId="1EF98D15" w:rsidR="00702078" w:rsidRPr="004704E4" w:rsidRDefault="00702078" w:rsidP="00702078">
      <w:pPr>
        <w:pStyle w:val="3"/>
        <w:spacing w:before="0" w:after="240" w:line="288" w:lineRule="auto"/>
        <w:rPr>
          <w:lang w:val="ru-RU"/>
        </w:rPr>
      </w:pPr>
      <w:r w:rsidRPr="004704E4">
        <w:rPr>
          <w:lang w:val="ru-RU"/>
        </w:rPr>
        <w:t>Общие требования</w:t>
      </w:r>
    </w:p>
    <w:p w14:paraId="7DF0A529" w14:textId="26592E4E" w:rsidR="00702078" w:rsidRPr="004704E4" w:rsidRDefault="00702078" w:rsidP="00702078">
      <w:pPr>
        <w:spacing w:after="240" w:line="288" w:lineRule="auto"/>
        <w:rPr>
          <w:lang w:val="ru-RU"/>
        </w:rPr>
      </w:pPr>
      <w:r w:rsidRPr="004704E4">
        <w:rPr>
          <w:lang w:val="ru-RU"/>
        </w:rPr>
        <w:t xml:space="preserve">В начале программы вывести задание; в процессе работы выводить подсказки пользователю </w:t>
      </w:r>
      <w:r w:rsidRPr="00702078">
        <w:t>(</w:t>
      </w:r>
      <w:proofErr w:type="spellStart"/>
      <w:r w:rsidRPr="00702078">
        <w:t>что</w:t>
      </w:r>
      <w:proofErr w:type="spellEnd"/>
      <w:r w:rsidRPr="00702078">
        <w:t xml:space="preserve"> </w:t>
      </w:r>
      <w:proofErr w:type="spellStart"/>
      <w:r w:rsidRPr="00702078">
        <w:t>ему</w:t>
      </w:r>
      <w:proofErr w:type="spellEnd"/>
      <w:r w:rsidRPr="00702078">
        <w:t xml:space="preserve"> </w:t>
      </w:r>
      <w:proofErr w:type="spellStart"/>
      <w:r w:rsidRPr="00702078">
        <w:t>нужно</w:t>
      </w:r>
      <w:proofErr w:type="spellEnd"/>
      <w:r w:rsidRPr="00702078">
        <w:t xml:space="preserve"> </w:t>
      </w:r>
      <w:proofErr w:type="spellStart"/>
      <w:r w:rsidRPr="00702078">
        <w:t>ввести</w:t>
      </w:r>
      <w:proofErr w:type="spellEnd"/>
      <w:r w:rsidRPr="00702078">
        <w:t xml:space="preserve">, </w:t>
      </w:r>
      <w:proofErr w:type="spellStart"/>
      <w:r w:rsidRPr="00702078">
        <w:t>чтобы</w:t>
      </w:r>
      <w:proofErr w:type="spellEnd"/>
      <w:r w:rsidRPr="00702078">
        <w:t xml:space="preserve"> </w:t>
      </w:r>
      <w:proofErr w:type="spellStart"/>
      <w:r w:rsidRPr="00702078">
        <w:t>продолжить</w:t>
      </w:r>
      <w:proofErr w:type="spellEnd"/>
      <w:r w:rsidRPr="00702078">
        <w:t xml:space="preserve"> </w:t>
      </w:r>
      <w:proofErr w:type="spellStart"/>
      <w:r w:rsidRPr="00702078">
        <w:t>выполнение</w:t>
      </w:r>
      <w:proofErr w:type="spellEnd"/>
      <w:r w:rsidRPr="00702078">
        <w:t xml:space="preserve"> </w:t>
      </w:r>
      <w:proofErr w:type="spellStart"/>
      <w:r w:rsidRPr="00702078">
        <w:t>программы</w:t>
      </w:r>
      <w:proofErr w:type="spellEnd"/>
      <w:r w:rsidRPr="00702078">
        <w:t xml:space="preserve">). </w:t>
      </w:r>
      <w:r w:rsidRPr="004704E4">
        <w:rPr>
          <w:lang w:val="ru-RU"/>
        </w:rPr>
        <w:t>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46523C0E" w14:textId="20FA34F5" w:rsidR="00702078" w:rsidRPr="004704E4" w:rsidRDefault="00702078" w:rsidP="00702078">
      <w:pPr>
        <w:pStyle w:val="3"/>
        <w:spacing w:before="0" w:after="240" w:line="288" w:lineRule="auto"/>
        <w:rPr>
          <w:lang w:val="ru-RU"/>
        </w:rPr>
      </w:pPr>
      <w:r w:rsidRPr="004704E4">
        <w:rPr>
          <w:lang w:val="ru-RU"/>
        </w:rPr>
        <w:t>Задание</w:t>
      </w:r>
    </w:p>
    <w:p w14:paraId="39CE6868" w14:textId="52D97CB2" w:rsidR="00702078" w:rsidRPr="004704E4" w:rsidRDefault="00C94CB8" w:rsidP="00702078">
      <w:pPr>
        <w:spacing w:after="240" w:line="288" w:lineRule="auto"/>
        <w:rPr>
          <w:lang w:val="ru-RU"/>
        </w:rPr>
      </w:pPr>
      <w:r>
        <w:rPr>
          <w:b/>
          <w:bCs/>
          <w:lang w:val="ru-RU"/>
        </w:rPr>
        <w:t>12</w:t>
      </w:r>
      <w:r w:rsidR="00702078" w:rsidRPr="00C94CB8">
        <w:rPr>
          <w:b/>
          <w:bCs/>
          <w:lang w:val="ru-RU"/>
        </w:rPr>
        <w:t>.</w:t>
      </w:r>
      <w:r w:rsidR="00702078" w:rsidRPr="00C94CB8">
        <w:rPr>
          <w:lang w:val="ru-RU"/>
        </w:rPr>
        <w:t xml:space="preserve"> </w:t>
      </w:r>
      <w:r w:rsidR="00702078" w:rsidRPr="004704E4">
        <w:rPr>
          <w:lang w:val="ru-RU"/>
        </w:rPr>
        <w:t xml:space="preserve">Написать программу, в которой описана иерархия классов: геометрические фигуры (ромб, параллелепипед, эллипс). Описать класс для хранения коллекции фигур (массива указателей на базовый класс), в котором перегрузить операцию </w:t>
      </w:r>
      <w:proofErr w:type="gramStart"/>
      <w:r w:rsidR="00702078" w:rsidRPr="00702078">
        <w:t>«[ ]</w:t>
      </w:r>
      <w:proofErr w:type="gramEnd"/>
      <w:r w:rsidR="00702078" w:rsidRPr="00702078">
        <w:t xml:space="preserve">», а </w:t>
      </w:r>
      <w:proofErr w:type="spellStart"/>
      <w:r w:rsidR="00702078" w:rsidRPr="00702078">
        <w:t>также</w:t>
      </w:r>
      <w:proofErr w:type="spellEnd"/>
      <w:r w:rsidR="00702078" w:rsidRPr="00702078">
        <w:t xml:space="preserve"> </w:t>
      </w:r>
      <w:proofErr w:type="spellStart"/>
      <w:r w:rsidR="00702078" w:rsidRPr="00702078">
        <w:t>реализовать</w:t>
      </w:r>
      <w:proofErr w:type="spellEnd"/>
      <w:r w:rsidR="00702078" w:rsidRPr="00702078">
        <w:t xml:space="preserve"> </w:t>
      </w:r>
      <w:proofErr w:type="spellStart"/>
      <w:r w:rsidR="00702078" w:rsidRPr="00702078">
        <w:t>функции</w:t>
      </w:r>
      <w:proofErr w:type="spellEnd"/>
      <w:r w:rsidR="00702078" w:rsidRPr="00702078">
        <w:t xml:space="preserve"> </w:t>
      </w:r>
      <w:proofErr w:type="spellStart"/>
      <w:r w:rsidR="00702078" w:rsidRPr="00702078">
        <w:t>подсчёта</w:t>
      </w:r>
      <w:proofErr w:type="spellEnd"/>
      <w:r w:rsidR="00702078" w:rsidRPr="00702078">
        <w:t xml:space="preserve"> </w:t>
      </w:r>
      <w:proofErr w:type="spellStart"/>
      <w:r w:rsidR="00702078" w:rsidRPr="00702078">
        <w:t>общей</w:t>
      </w:r>
      <w:proofErr w:type="spellEnd"/>
      <w:r w:rsidR="00702078" w:rsidRPr="00702078">
        <w:t xml:space="preserve"> </w:t>
      </w:r>
      <w:proofErr w:type="spellStart"/>
      <w:r w:rsidR="00702078" w:rsidRPr="00702078">
        <w:t>площади</w:t>
      </w:r>
      <w:proofErr w:type="spellEnd"/>
      <w:r w:rsidR="00702078" w:rsidRPr="00702078">
        <w:t xml:space="preserve"> и </w:t>
      </w:r>
      <w:proofErr w:type="spellStart"/>
      <w:r w:rsidR="00702078" w:rsidRPr="00702078">
        <w:t>периметра</w:t>
      </w:r>
      <w:proofErr w:type="spellEnd"/>
      <w:r w:rsidR="00702078" w:rsidRPr="00702078">
        <w:t xml:space="preserve">. </w:t>
      </w:r>
      <w:r w:rsidR="00702078" w:rsidRPr="004704E4">
        <w:rPr>
          <w:lang w:val="ru-RU"/>
        </w:rPr>
        <w:t xml:space="preserve">Для базового класса и его потомков перегрузить операции «==», </w:t>
      </w:r>
      <w:proofErr w:type="gramStart"/>
      <w:r w:rsidR="00702078" w:rsidRPr="004704E4">
        <w:rPr>
          <w:lang w:val="ru-RU"/>
        </w:rPr>
        <w:t>«!=</w:t>
      </w:r>
      <w:proofErr w:type="gramEnd"/>
      <w:r w:rsidR="00702078" w:rsidRPr="004704E4">
        <w:rPr>
          <w:lang w:val="ru-RU"/>
        </w:rPr>
        <w:t>», «=». Продемонстрировать работу операторов.</w:t>
      </w:r>
    </w:p>
    <w:p w14:paraId="7C0F0B39" w14:textId="64182738" w:rsidR="00702078" w:rsidRDefault="00306314" w:rsidP="00306314">
      <w:pPr>
        <w:pStyle w:val="1"/>
      </w:pPr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4EBA70DD" w14:textId="77777777" w:rsidR="00C94CB8" w:rsidRPr="00C94CB8" w:rsidRDefault="00C94CB8" w:rsidP="00C94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C94CB8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&lt;iostream&gt;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&lt;</w:t>
      </w:r>
      <w:proofErr w:type="spellStart"/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cmath</w:t>
      </w:r>
      <w:proofErr w:type="spellEnd"/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&gt;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using namespace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const 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PI 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3.141592653589793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//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Фигуры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: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//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Ромб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параллелепипед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эллипс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class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b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public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Figure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b) :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(a)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b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(b) {}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virtual float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float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void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virtual void </w:t>
      </w:r>
      <w:proofErr w:type="spellStart"/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printSP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final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cout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"S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s()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", P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p()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bool operator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==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&amp;other)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typeid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(*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this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)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== </w:t>
      </w:r>
      <w:proofErr w:type="spellStart"/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typeid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(other)) &amp;&amp; (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==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other.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&amp;&amp; (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b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==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other.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b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) &amp;&amp; (s() ==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other.s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bool operator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!=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&amp;other)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!(*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this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==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other)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&amp;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operator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=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&amp;other)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other.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</w:t>
      </w:r>
      <w:proofErr w:type="spellEnd"/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b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other.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b</w:t>
      </w:r>
      <w:proofErr w:type="spellEnd"/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return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this;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Parallelepiped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alpha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public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Parallelepiped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b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alpha) : Figure(a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b)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alpha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(alpha) {}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override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b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 sin(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alpha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override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+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b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) *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override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cout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"Parallelepiped: a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", b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b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", alpha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alpha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 rad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Rhombus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Parallelepiped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Rhombus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alpha) : Parallelepiped(a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alpha) {}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override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cout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"Rhombus: a = b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", alpha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alpha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 rad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Ellipse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: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public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Ellipse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float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b) : Figure(a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b) {}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lastRenderedPageBreak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override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PI *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b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float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override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return float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 xml:space="preserve">4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 (PI *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b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 pow((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-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b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)) / (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+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b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override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cout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"Ellipse: a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a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", b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b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FiguresPtrArray</w:t>
      </w:r>
      <w:proofErr w:type="spellEnd"/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**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//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Массив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указателей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на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фигуры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count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//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Количество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элементов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в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массиве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val="ru-RU" w:eastAsia="ru-RU"/>
        </w:rPr>
        <w:t>указателей</w:t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FiguresPtrArray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: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nullptr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count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proofErr w:type="spellStart"/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len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count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proofErr w:type="spellStart"/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addBack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*figure)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count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count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new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 = figure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}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else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count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++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    auto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temp =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new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*[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count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    for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count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++)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 = temp[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count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-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 = figure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    delete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[] temp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const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&lt; 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count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++)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]-&gt;print()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Figure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operator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[]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&gt;=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) ?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] : </w:t>
      </w:r>
      <w:proofErr w:type="spellStart"/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ptrArray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r w:rsidRPr="00C94CB8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count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+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int </w:t>
      </w:r>
      <w:r w:rsidRPr="00C94CB8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main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Parallelepiped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parallelepiped(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6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PI /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Rhombus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rhombus(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4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PI /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6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lastRenderedPageBreak/>
        <w:t xml:space="preserve">    </w:t>
      </w:r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Ellipse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ellipse(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8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FiguresPtrArray</w:t>
      </w:r>
      <w:proofErr w:type="spellEnd"/>
      <w:r w:rsidRPr="00C94CB8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figures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figures.addBack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(&amp;parallelepiped)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figures.addBack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(&amp;rhombus)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figures.addBack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(&amp;ellipse)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for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int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= 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figures.len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++) {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figures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]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-&gt;print()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figures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]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-&gt;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printSP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cout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figures.addBack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(figures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]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figures.print</w:t>
      </w:r>
      <w:proofErr w:type="spellEnd"/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cout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\n</w:t>
      </w:r>
      <w:r w:rsidRPr="00C94CB8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 xml:space="preserve">(figures[-1] == figures[-2]) = " 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&lt;&lt;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(figures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] 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== figures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-</w:t>
      </w:r>
      <w:r w:rsidRPr="00C94CB8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C94CB8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]</w:t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C94CB8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C94CB8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</w:p>
    <w:p w14:paraId="6BB1C1D3" w14:textId="37017A37" w:rsidR="00306314" w:rsidRPr="00306314" w:rsidRDefault="00306314" w:rsidP="003063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</w:rPr>
      </w:pPr>
      <w:r w:rsidRPr="00306314">
        <w:rPr>
          <w:rFonts w:ascii="JetBrains Mono" w:eastAsia="Times New Roman" w:hAnsi="JetBrains Mono" w:cs="JetBrains Mono"/>
          <w:color w:val="000000"/>
          <w:sz w:val="20"/>
          <w:szCs w:val="20"/>
        </w:rPr>
        <w:t>}</w:t>
      </w:r>
    </w:p>
    <w:p w14:paraId="0DA586EF" w14:textId="3E17CE09" w:rsidR="00306314" w:rsidRDefault="00306314" w:rsidP="00306314"/>
    <w:p w14:paraId="3247F421" w14:textId="0F8B1F81" w:rsidR="00306314" w:rsidRDefault="00306314" w:rsidP="00306314">
      <w:pPr>
        <w:pStyle w:val="1"/>
      </w:pPr>
      <w:proofErr w:type="spellStart"/>
      <w:r>
        <w:t>Результаты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14:paraId="6744438B" w14:textId="65FF15D6" w:rsidR="00306314" w:rsidRDefault="00C94CB8" w:rsidP="00306314">
      <w:r>
        <w:rPr>
          <w:noProof/>
        </w:rPr>
        <w:drawing>
          <wp:inline distT="0" distB="0" distL="0" distR="0" wp14:anchorId="64B1C25C" wp14:editId="7B65BBEF">
            <wp:extent cx="4869180" cy="31775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EA8D" w14:textId="77777777" w:rsidR="00306314" w:rsidRPr="00306314" w:rsidRDefault="00306314" w:rsidP="00306314"/>
    <w:p w14:paraId="27BD8D35" w14:textId="64A7714C" w:rsidR="00306314" w:rsidRPr="004704E4" w:rsidRDefault="00306314" w:rsidP="00306314">
      <w:pPr>
        <w:pStyle w:val="3"/>
        <w:rPr>
          <w:lang w:val="ru-RU"/>
        </w:rPr>
      </w:pPr>
      <w:r w:rsidRPr="004704E4">
        <w:rPr>
          <w:lang w:val="ru-RU"/>
        </w:rPr>
        <w:t>Вывод</w:t>
      </w:r>
    </w:p>
    <w:p w14:paraId="1A26B883" w14:textId="4D6C567B" w:rsidR="00306314" w:rsidRPr="004704E4" w:rsidRDefault="00306314" w:rsidP="00306314">
      <w:pPr>
        <w:spacing w:after="240" w:line="288" w:lineRule="auto"/>
        <w:rPr>
          <w:lang w:val="ru-RU"/>
        </w:rPr>
      </w:pPr>
      <w:r w:rsidRPr="004704E4">
        <w:rPr>
          <w:lang w:val="ru-RU"/>
        </w:rPr>
        <w:t xml:space="preserve">Я изучил правила перегрузки операций и принципов обработки исключений в </w:t>
      </w:r>
      <w:r w:rsidRPr="00702078">
        <w:t>C</w:t>
      </w:r>
      <w:r w:rsidRPr="004704E4">
        <w:rPr>
          <w:lang w:val="ru-RU"/>
        </w:rPr>
        <w:t>++</w:t>
      </w:r>
    </w:p>
    <w:p w14:paraId="06B25C6F" w14:textId="77777777" w:rsidR="00306314" w:rsidRPr="004704E4" w:rsidRDefault="00306314" w:rsidP="00306314">
      <w:pPr>
        <w:rPr>
          <w:lang w:val="ru-RU"/>
        </w:rPr>
      </w:pPr>
    </w:p>
    <w:sectPr w:rsidR="00306314" w:rsidRPr="004704E4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  <w:embedRegular r:id="rId1" w:fontKey="{FC4E50C2-50DD-4CFD-8EF2-667A5B17D3FB}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78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704E4"/>
    <w:rsid w:val="004F147B"/>
    <w:rsid w:val="004F1E93"/>
    <w:rsid w:val="00525598"/>
    <w:rsid w:val="00526281"/>
    <w:rsid w:val="00640F06"/>
    <w:rsid w:val="006678DA"/>
    <w:rsid w:val="006921F3"/>
    <w:rsid w:val="00702078"/>
    <w:rsid w:val="0075799C"/>
    <w:rsid w:val="00802126"/>
    <w:rsid w:val="008C23A0"/>
    <w:rsid w:val="00957580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C77961"/>
    <w:rsid w:val="00C94CB8"/>
    <w:rsid w:val="00D92CD9"/>
    <w:rsid w:val="00E44AC2"/>
    <w:rsid w:val="00E96207"/>
    <w:rsid w:val="00F33640"/>
    <w:rsid w:val="00F466B4"/>
    <w:rsid w:val="00F538FB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8A566-3460-44DF-B332-920ABCF4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6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Дмитрий Якимчик</cp:lastModifiedBy>
  <cp:revision>4</cp:revision>
  <dcterms:created xsi:type="dcterms:W3CDTF">2021-10-15T10:34:00Z</dcterms:created>
  <dcterms:modified xsi:type="dcterms:W3CDTF">2021-12-24T19:56:00Z</dcterms:modified>
</cp:coreProperties>
</file>
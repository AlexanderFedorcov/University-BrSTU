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982E6B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Министерство образования Республики Беларусь</w:t>
      </w:r>
    </w:p>
    <w:p w14:paraId="7D39908A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УО «Брестский государственный технический университет»</w:t>
      </w:r>
    </w:p>
    <w:p w14:paraId="246AFD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Кафедра ИИТ</w:t>
      </w:r>
    </w:p>
    <w:p w14:paraId="379ABB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62220E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655EBF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949D0E6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FDFD88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398380A0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04EA471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AB592A6" w14:textId="4A12F994" w:rsidR="00702078" w:rsidRPr="00702078" w:rsidRDefault="00702078" w:rsidP="00702078">
      <w:pPr>
        <w:jc w:val="center"/>
        <w:rPr>
          <w:rFonts w:cs="Times New Roman"/>
          <w:b/>
          <w:sz w:val="28"/>
          <w:szCs w:val="28"/>
          <w:lang w:val="aa-ET"/>
        </w:rPr>
      </w:pPr>
      <w:r w:rsidRPr="00702078">
        <w:rPr>
          <w:rFonts w:cs="Times New Roman"/>
          <w:b/>
          <w:sz w:val="28"/>
          <w:szCs w:val="28"/>
          <w:lang w:val="aa-ET"/>
        </w:rPr>
        <w:t>Лабораторная работа №3</w:t>
      </w:r>
    </w:p>
    <w:p w14:paraId="12C7AF9E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t>По дисциплине: “Языки программирования”</w:t>
      </w:r>
    </w:p>
    <w:p w14:paraId="11A8F48D" w14:textId="65A747CF" w:rsidR="00702078" w:rsidRPr="00020B50" w:rsidRDefault="00702078" w:rsidP="00702078">
      <w:pPr>
        <w:spacing w:line="360" w:lineRule="auto"/>
        <w:jc w:val="center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sz w:val="28"/>
          <w:szCs w:val="28"/>
          <w:lang w:val="aa-ET"/>
        </w:rPr>
        <w:t>Тема: “Перегрузка операций. Исключения”</w:t>
      </w:r>
      <w:r w:rsidRPr="00702078">
        <w:rPr>
          <w:rFonts w:cs="Times New Roman"/>
          <w:sz w:val="28"/>
          <w:szCs w:val="28"/>
          <w:lang w:val="aa-ET"/>
        </w:rPr>
        <w:cr/>
      </w:r>
      <w:r w:rsidRPr="00702078">
        <w:rPr>
          <w:rFonts w:cs="Times New Roman"/>
          <w:b/>
          <w:bCs/>
          <w:sz w:val="28"/>
          <w:szCs w:val="28"/>
          <w:lang w:val="aa-ET"/>
        </w:rPr>
        <w:t>Вариант №</w:t>
      </w:r>
      <w:r w:rsidR="00020B50" w:rsidRPr="00020B50">
        <w:rPr>
          <w:rFonts w:cs="Times New Roman"/>
          <w:b/>
          <w:bCs/>
          <w:sz w:val="28"/>
          <w:szCs w:val="28"/>
          <w:lang w:val="ru-RU"/>
        </w:rPr>
        <w:t>10</w:t>
      </w:r>
    </w:p>
    <w:p w14:paraId="19BA88E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42220C4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4C4FD0CD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2D0A1AE5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77B69589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32939A83" w14:textId="77777777" w:rsidR="00702078" w:rsidRPr="00702078" w:rsidRDefault="00702078" w:rsidP="00702078">
      <w:pPr>
        <w:jc w:val="center"/>
        <w:rPr>
          <w:rFonts w:cs="Times New Roman"/>
          <w:sz w:val="28"/>
          <w:szCs w:val="28"/>
          <w:lang w:val="aa-ET"/>
        </w:rPr>
      </w:pPr>
    </w:p>
    <w:p w14:paraId="639B633D" w14:textId="77777777" w:rsidR="00702078" w:rsidRPr="00702078" w:rsidRDefault="00702078" w:rsidP="00702078">
      <w:pPr>
        <w:rPr>
          <w:rFonts w:cs="Times New Roman"/>
          <w:sz w:val="28"/>
          <w:szCs w:val="28"/>
          <w:lang w:val="aa-ET"/>
        </w:rPr>
      </w:pPr>
    </w:p>
    <w:p w14:paraId="5D7ACCE1" w14:textId="24F5E067" w:rsidR="00020B50" w:rsidRDefault="00020B50" w:rsidP="00020B50">
      <w:pPr>
        <w:ind w:left="5302" w:firstLine="482"/>
        <w:rPr>
          <w:rFonts w:cs="Times New Roman"/>
          <w:sz w:val="28"/>
          <w:szCs w:val="28"/>
          <w:lang w:val="aa-ET"/>
        </w:rPr>
      </w:pPr>
      <w:r>
        <w:rPr>
          <w:rFonts w:cs="Times New Roman"/>
          <w:b/>
          <w:sz w:val="28"/>
          <w:szCs w:val="28"/>
          <w:lang w:val="ru-RU"/>
        </w:rPr>
        <w:t xml:space="preserve">   </w:t>
      </w:r>
      <w:r w:rsidR="00702078" w:rsidRPr="00702078">
        <w:rPr>
          <w:rFonts w:cs="Times New Roman"/>
          <w:b/>
          <w:sz w:val="28"/>
          <w:szCs w:val="28"/>
          <w:lang w:val="aa-ET"/>
        </w:rPr>
        <w:t>Выполнил</w:t>
      </w:r>
      <w:r w:rsidR="00702078" w:rsidRPr="00702078">
        <w:rPr>
          <w:rFonts w:cs="Times New Roman"/>
          <w:sz w:val="28"/>
          <w:szCs w:val="28"/>
          <w:lang w:val="aa-ET"/>
        </w:rPr>
        <w:t xml:space="preserve">: </w:t>
      </w:r>
    </w:p>
    <w:p w14:paraId="5B3AF838" w14:textId="55F24F78" w:rsidR="00702078" w:rsidRDefault="00702078" w:rsidP="00020B50">
      <w:pPr>
        <w:ind w:left="5982"/>
        <w:rPr>
          <w:rFonts w:cs="Times New Roman"/>
          <w:sz w:val="28"/>
          <w:szCs w:val="28"/>
          <w:lang w:val="ru-RU"/>
        </w:rPr>
      </w:pPr>
      <w:r w:rsidRPr="00702078">
        <w:rPr>
          <w:rFonts w:cs="Times New Roman"/>
          <w:sz w:val="28"/>
          <w:szCs w:val="28"/>
          <w:lang w:val="aa-ET"/>
        </w:rPr>
        <w:t xml:space="preserve">студент 2 курса группы ПО-7              </w:t>
      </w:r>
    </w:p>
    <w:p w14:paraId="4BDF8CB4" w14:textId="07AE9C86" w:rsidR="00020B50" w:rsidRPr="00020B50" w:rsidRDefault="00020B50" w:rsidP="00702078">
      <w:pPr>
        <w:ind w:left="4536"/>
        <w:rPr>
          <w:rFonts w:cs="Times New Roman"/>
          <w:sz w:val="28"/>
          <w:szCs w:val="28"/>
          <w:lang w:val="ru-RU"/>
        </w:rPr>
      </w:pPr>
      <w:r>
        <w:rPr>
          <w:rFonts w:cs="Times New Roman"/>
          <w:sz w:val="28"/>
          <w:szCs w:val="28"/>
          <w:lang w:val="ru-RU"/>
        </w:rPr>
        <w:t xml:space="preserve">                     </w:t>
      </w:r>
      <w:proofErr w:type="spellStart"/>
      <w:r>
        <w:rPr>
          <w:rFonts w:cs="Times New Roman"/>
          <w:sz w:val="28"/>
          <w:szCs w:val="28"/>
          <w:lang w:val="ru-RU"/>
        </w:rPr>
        <w:t>Угляница</w:t>
      </w:r>
      <w:proofErr w:type="spellEnd"/>
      <w:r>
        <w:rPr>
          <w:rFonts w:cs="Times New Roman"/>
          <w:sz w:val="28"/>
          <w:szCs w:val="28"/>
          <w:lang w:val="ru-RU"/>
        </w:rPr>
        <w:t xml:space="preserve"> И.Н</w:t>
      </w:r>
    </w:p>
    <w:p w14:paraId="00516D1D" w14:textId="774EB102" w:rsidR="00702078" w:rsidRPr="00BF3596" w:rsidRDefault="00020B50" w:rsidP="00702078">
      <w:pPr>
        <w:ind w:left="4536"/>
        <w:rPr>
          <w:rFonts w:cs="Times New Roman"/>
          <w:sz w:val="28"/>
          <w:szCs w:val="28"/>
          <w:lang w:val="ru-RU"/>
        </w:rPr>
      </w:pPr>
      <w:r>
        <w:rPr>
          <w:rFonts w:cs="Times New Roman"/>
          <w:b/>
          <w:sz w:val="28"/>
          <w:szCs w:val="28"/>
          <w:lang w:val="ru-RU"/>
        </w:rPr>
        <w:t xml:space="preserve">                     </w:t>
      </w:r>
      <w:r>
        <w:rPr>
          <w:rFonts w:cs="Times New Roman"/>
          <w:b/>
          <w:sz w:val="28"/>
          <w:szCs w:val="28"/>
          <w:lang w:val="aa-ET"/>
        </w:rPr>
        <w:t>Проверил</w:t>
      </w:r>
      <w:r w:rsidR="00702078" w:rsidRPr="00702078">
        <w:rPr>
          <w:rFonts w:cs="Times New Roman"/>
          <w:b/>
          <w:sz w:val="28"/>
          <w:szCs w:val="28"/>
          <w:lang w:val="aa-ET"/>
        </w:rPr>
        <w:t xml:space="preserve">: </w:t>
      </w:r>
      <w:r w:rsidR="00BF3596">
        <w:rPr>
          <w:rFonts w:cs="Times New Roman"/>
          <w:bCs/>
          <w:sz w:val="28"/>
          <w:szCs w:val="28"/>
          <w:lang w:val="ru-RU"/>
        </w:rPr>
        <w:t>Бойко Д</w:t>
      </w:r>
      <w:r w:rsidR="00BF3596" w:rsidRPr="00020B50">
        <w:rPr>
          <w:rFonts w:cs="Times New Roman"/>
          <w:bCs/>
          <w:sz w:val="28"/>
          <w:szCs w:val="28"/>
          <w:lang w:val="ru-RU"/>
        </w:rPr>
        <w:t>.</w:t>
      </w:r>
      <w:r w:rsidR="00BF3596">
        <w:rPr>
          <w:rFonts w:cs="Times New Roman"/>
          <w:bCs/>
          <w:sz w:val="28"/>
          <w:szCs w:val="28"/>
          <w:lang w:val="ru-RU"/>
        </w:rPr>
        <w:t>О</w:t>
      </w:r>
      <w:r w:rsidR="00BF3596" w:rsidRPr="00020B50">
        <w:rPr>
          <w:rFonts w:cs="Times New Roman"/>
          <w:bCs/>
          <w:sz w:val="28"/>
          <w:szCs w:val="28"/>
          <w:lang w:val="ru-RU"/>
        </w:rPr>
        <w:t>.</w:t>
      </w:r>
    </w:p>
    <w:p w14:paraId="4ED3B32C" w14:textId="77777777" w:rsidR="00702078" w:rsidRPr="00702078" w:rsidRDefault="00702078" w:rsidP="00702078">
      <w:pPr>
        <w:ind w:left="4536"/>
        <w:rPr>
          <w:rFonts w:cs="Times New Roman"/>
          <w:sz w:val="28"/>
          <w:szCs w:val="28"/>
          <w:lang w:val="aa-ET"/>
        </w:rPr>
      </w:pPr>
    </w:p>
    <w:p w14:paraId="2A8D7D52" w14:textId="77777777" w:rsidR="00702078" w:rsidRPr="00702078" w:rsidRDefault="00702078" w:rsidP="00702078">
      <w:pPr>
        <w:spacing w:before="240" w:after="0"/>
        <w:jc w:val="center"/>
        <w:rPr>
          <w:rFonts w:cs="Times New Roman"/>
          <w:sz w:val="28"/>
          <w:szCs w:val="28"/>
          <w:lang w:val="aa-ET"/>
        </w:rPr>
      </w:pPr>
    </w:p>
    <w:p w14:paraId="5031EA26" w14:textId="77777777" w:rsidR="00702078" w:rsidRPr="00702078" w:rsidRDefault="00702078" w:rsidP="00702078">
      <w:pPr>
        <w:spacing w:before="720"/>
        <w:rPr>
          <w:rFonts w:cs="Times New Roman"/>
          <w:sz w:val="28"/>
          <w:szCs w:val="28"/>
          <w:lang w:val="aa-ET"/>
        </w:rPr>
      </w:pPr>
    </w:p>
    <w:p w14:paraId="25F0A6E5" w14:textId="77777777" w:rsidR="00702078" w:rsidRPr="00702078" w:rsidRDefault="00702078" w:rsidP="00702078">
      <w:pPr>
        <w:spacing w:before="600"/>
        <w:jc w:val="center"/>
        <w:rPr>
          <w:rFonts w:cs="Times New Roman"/>
          <w:sz w:val="28"/>
          <w:szCs w:val="28"/>
          <w:lang w:val="aa-ET"/>
        </w:rPr>
      </w:pPr>
      <w:r w:rsidRPr="00702078">
        <w:rPr>
          <w:rFonts w:cs="Times New Roman"/>
          <w:sz w:val="28"/>
          <w:szCs w:val="28"/>
          <w:lang w:val="aa-ET"/>
        </w:rPr>
        <w:lastRenderedPageBreak/>
        <w:t>Брест 2021</w:t>
      </w:r>
    </w:p>
    <w:p w14:paraId="30E17744" w14:textId="13FD0E62" w:rsidR="00E44AC2" w:rsidRPr="00702078" w:rsidRDefault="00702078" w:rsidP="00702078">
      <w:pPr>
        <w:pStyle w:val="3"/>
        <w:spacing w:before="0" w:after="240" w:line="288" w:lineRule="auto"/>
      </w:pPr>
      <w:r w:rsidRPr="00702078">
        <w:t>Цель работы</w:t>
      </w:r>
    </w:p>
    <w:p w14:paraId="0009E0A7" w14:textId="3A76E309" w:rsidR="00702078" w:rsidRPr="00702078" w:rsidRDefault="00702078" w:rsidP="00702078">
      <w:pPr>
        <w:spacing w:after="240" w:line="288" w:lineRule="auto"/>
        <w:rPr>
          <w:lang w:val="aa-ET"/>
        </w:rPr>
      </w:pPr>
      <w:r w:rsidRPr="00702078">
        <w:rPr>
          <w:lang w:val="aa-ET"/>
        </w:rPr>
        <w:t>Изучение правил перегрузки операций и принципов обработки исключений в C++</w:t>
      </w:r>
    </w:p>
    <w:p w14:paraId="1248A362" w14:textId="1EF98D15" w:rsidR="00702078" w:rsidRPr="00702078" w:rsidRDefault="00702078" w:rsidP="00702078">
      <w:pPr>
        <w:pStyle w:val="3"/>
        <w:spacing w:before="0" w:after="240" w:line="288" w:lineRule="auto"/>
      </w:pPr>
      <w:r w:rsidRPr="00702078">
        <w:t>Общие требования</w:t>
      </w:r>
    </w:p>
    <w:p w14:paraId="7DF0A529" w14:textId="26592E4E" w:rsidR="00702078" w:rsidRDefault="00702078" w:rsidP="00702078">
      <w:pPr>
        <w:spacing w:after="240" w:line="288" w:lineRule="auto"/>
        <w:rPr>
          <w:lang w:val="aa-ET"/>
        </w:rPr>
      </w:pPr>
      <w:r w:rsidRPr="00702078">
        <w:rPr>
          <w:lang w:val="aa-ET"/>
        </w:rPr>
        <w:t>В начале программы вывести задание; в процессе работы выводить подсказки пользователю (что ему нужно ввести, чтобы продолжить выполнение программы). Иерархию классов следует взять из лабораторной работы №3. Класс коллекция может не иметь методов для изменения количества хранимых объектов. При обращении к элементам с несуществующим индексом должно выбрасываться исключение. После работы программы вся динамически выделенная память должна быть освобождена.</w:t>
      </w:r>
    </w:p>
    <w:p w14:paraId="46523C0E" w14:textId="20FA34F5" w:rsidR="00702078" w:rsidRDefault="00702078" w:rsidP="00702078">
      <w:pPr>
        <w:pStyle w:val="3"/>
        <w:spacing w:before="0" w:after="240" w:line="288" w:lineRule="auto"/>
      </w:pPr>
      <w:r>
        <w:t>Задание</w:t>
      </w:r>
    </w:p>
    <w:p w14:paraId="3ACEEF2A" w14:textId="58AF65FE" w:rsidR="00020B50" w:rsidRPr="00020B50" w:rsidRDefault="00020B50" w:rsidP="00020B50">
      <w:pPr>
        <w:rPr>
          <w:lang w:val="ru-RU"/>
        </w:rPr>
      </w:pPr>
      <w:r w:rsidRPr="00020B50">
        <w:rPr>
          <w:rFonts w:ascii="Times" w:hAnsi="Times" w:cs="Times"/>
          <w:color w:val="000000"/>
          <w:lang w:val="ru-RU"/>
        </w:rPr>
        <w:t xml:space="preserve">10. </w:t>
      </w:r>
      <w:r w:rsidRPr="00020B50">
        <w:rPr>
          <w:rFonts w:ascii="Arial" w:hAnsi="Arial" w:cs="Arial"/>
          <w:color w:val="000000"/>
          <w:lang w:val="ru-RU"/>
        </w:rPr>
        <w:t>Написать программу</w:t>
      </w:r>
      <w:r w:rsidRPr="00020B50">
        <w:rPr>
          <w:rFonts w:ascii="Times" w:hAnsi="Times" w:cs="Times"/>
          <w:color w:val="000000"/>
          <w:lang w:val="ru-RU"/>
        </w:rPr>
        <w:t xml:space="preserve">, </w:t>
      </w:r>
      <w:r w:rsidRPr="00020B50">
        <w:rPr>
          <w:rFonts w:ascii="Arial" w:hAnsi="Arial" w:cs="Arial"/>
          <w:color w:val="000000"/>
          <w:lang w:val="ru-RU"/>
        </w:rPr>
        <w:t>в которой описана иерархия классов</w:t>
      </w:r>
      <w:r w:rsidRPr="00020B50">
        <w:rPr>
          <w:rFonts w:ascii="Times" w:hAnsi="Times" w:cs="Times"/>
          <w:color w:val="000000"/>
          <w:lang w:val="ru-RU"/>
        </w:rPr>
        <w:t xml:space="preserve">: </w:t>
      </w:r>
      <w:r w:rsidRPr="00020B50">
        <w:rPr>
          <w:rFonts w:ascii="Arial" w:hAnsi="Arial" w:cs="Arial"/>
          <w:color w:val="000000"/>
          <w:lang w:val="ru-RU"/>
        </w:rPr>
        <w:t xml:space="preserve">геометрические фигуры </w:t>
      </w:r>
      <w:r w:rsidRPr="00020B50">
        <w:rPr>
          <w:rFonts w:ascii="Times" w:hAnsi="Times" w:cs="Times"/>
          <w:color w:val="000000"/>
          <w:lang w:val="ru-RU"/>
        </w:rPr>
        <w:t>(</w:t>
      </w:r>
      <w:r w:rsidRPr="00020B50">
        <w:rPr>
          <w:rFonts w:ascii="Arial" w:hAnsi="Arial" w:cs="Arial"/>
          <w:color w:val="000000"/>
          <w:lang w:val="ru-RU"/>
        </w:rPr>
        <w:t>куб</w:t>
      </w:r>
      <w:r w:rsidRPr="00020B50">
        <w:rPr>
          <w:rFonts w:ascii="Times" w:hAnsi="Times" w:cs="Times"/>
          <w:b/>
          <w:bCs/>
          <w:color w:val="000000"/>
          <w:lang w:val="ru-RU"/>
        </w:rPr>
        <w:t xml:space="preserve">, </w:t>
      </w:r>
      <w:r w:rsidRPr="00020B50">
        <w:rPr>
          <w:rFonts w:ascii="Arial" w:hAnsi="Arial" w:cs="Arial"/>
          <w:color w:val="000000"/>
          <w:lang w:val="ru-RU"/>
        </w:rPr>
        <w:t>цилиндр</w:t>
      </w:r>
      <w:r w:rsidRPr="00020B50">
        <w:rPr>
          <w:rFonts w:ascii="Times" w:hAnsi="Times" w:cs="Times"/>
          <w:b/>
          <w:bCs/>
          <w:color w:val="000000"/>
          <w:lang w:val="ru-RU"/>
        </w:rPr>
        <w:t xml:space="preserve">, </w:t>
      </w:r>
      <w:r w:rsidRPr="00020B50">
        <w:rPr>
          <w:rFonts w:ascii="Arial" w:hAnsi="Arial" w:cs="Arial"/>
          <w:color w:val="000000"/>
          <w:lang w:val="ru-RU"/>
        </w:rPr>
        <w:t>тетраэдр</w:t>
      </w:r>
      <w:r w:rsidRPr="00020B50">
        <w:rPr>
          <w:rFonts w:ascii="Times" w:hAnsi="Times" w:cs="Times"/>
          <w:color w:val="000000"/>
          <w:lang w:val="ru-RU"/>
        </w:rPr>
        <w:t xml:space="preserve">). </w:t>
      </w:r>
      <w:r w:rsidRPr="00020B50">
        <w:rPr>
          <w:rFonts w:ascii="Arial" w:hAnsi="Arial" w:cs="Arial"/>
          <w:color w:val="000000"/>
          <w:lang w:val="ru-RU"/>
        </w:rPr>
        <w:t xml:space="preserve">Описать класс для хранения коллекции фигур </w:t>
      </w:r>
      <w:r w:rsidRPr="00020B50">
        <w:rPr>
          <w:rFonts w:ascii="Times" w:hAnsi="Times" w:cs="Times"/>
          <w:color w:val="000000"/>
          <w:lang w:val="ru-RU"/>
        </w:rPr>
        <w:t>(</w:t>
      </w:r>
      <w:r w:rsidRPr="00020B50">
        <w:rPr>
          <w:rFonts w:ascii="Arial" w:hAnsi="Arial" w:cs="Arial"/>
          <w:color w:val="000000"/>
          <w:lang w:val="ru-RU"/>
        </w:rPr>
        <w:t>массива указателей на базовый класс</w:t>
      </w:r>
      <w:r w:rsidRPr="00020B50">
        <w:rPr>
          <w:rFonts w:ascii="Times" w:hAnsi="Times" w:cs="Times"/>
          <w:color w:val="000000"/>
          <w:lang w:val="ru-RU"/>
        </w:rPr>
        <w:t xml:space="preserve">), </w:t>
      </w:r>
      <w:r w:rsidRPr="00020B50">
        <w:rPr>
          <w:rFonts w:ascii="Arial" w:hAnsi="Arial" w:cs="Arial"/>
          <w:color w:val="000000"/>
          <w:lang w:val="ru-RU"/>
        </w:rPr>
        <w:t xml:space="preserve">в котором перегрузить операцию </w:t>
      </w:r>
      <w:proofErr w:type="gramStart"/>
      <w:r w:rsidRPr="00020B50">
        <w:rPr>
          <w:rFonts w:ascii="Times" w:hAnsi="Times" w:cs="Times"/>
          <w:color w:val="000000"/>
          <w:lang w:val="ru-RU"/>
        </w:rPr>
        <w:t>«[ ]</w:t>
      </w:r>
      <w:proofErr w:type="gramEnd"/>
      <w:r w:rsidRPr="00020B50">
        <w:rPr>
          <w:rFonts w:ascii="Times" w:hAnsi="Times" w:cs="Times"/>
          <w:color w:val="000000"/>
          <w:lang w:val="ru-RU"/>
        </w:rPr>
        <w:t xml:space="preserve">», </w:t>
      </w:r>
      <w:r w:rsidRPr="00020B50">
        <w:rPr>
          <w:rFonts w:ascii="Arial" w:hAnsi="Arial" w:cs="Arial"/>
          <w:color w:val="000000"/>
          <w:lang w:val="ru-RU"/>
        </w:rPr>
        <w:t>а также реализовать функции подсчёта общего объема и площади поверхности</w:t>
      </w:r>
      <w:r w:rsidRPr="00020B50">
        <w:rPr>
          <w:rFonts w:ascii="Times" w:hAnsi="Times" w:cs="Times"/>
          <w:color w:val="000000"/>
          <w:lang w:val="ru-RU"/>
        </w:rPr>
        <w:t xml:space="preserve">. </w:t>
      </w:r>
      <w:r w:rsidRPr="00020B50">
        <w:rPr>
          <w:rFonts w:ascii="Arial" w:hAnsi="Arial" w:cs="Arial"/>
          <w:color w:val="000000"/>
          <w:lang w:val="ru-RU"/>
        </w:rPr>
        <w:t xml:space="preserve">Для базового класса и его потомков перегрузить операции </w:t>
      </w:r>
      <w:r w:rsidRPr="00020B50">
        <w:rPr>
          <w:rFonts w:ascii="Times" w:hAnsi="Times" w:cs="Times"/>
          <w:color w:val="000000"/>
          <w:lang w:val="ru-RU"/>
        </w:rPr>
        <w:t xml:space="preserve">«==», </w:t>
      </w:r>
      <w:proofErr w:type="gramStart"/>
      <w:r w:rsidRPr="00020B50">
        <w:rPr>
          <w:rFonts w:ascii="Times" w:hAnsi="Times" w:cs="Times"/>
          <w:color w:val="000000"/>
          <w:lang w:val="ru-RU"/>
        </w:rPr>
        <w:t>«!=</w:t>
      </w:r>
      <w:proofErr w:type="gramEnd"/>
      <w:r w:rsidRPr="00020B50">
        <w:rPr>
          <w:rFonts w:ascii="Times" w:hAnsi="Times" w:cs="Times"/>
          <w:color w:val="000000"/>
          <w:lang w:val="ru-RU"/>
        </w:rPr>
        <w:t xml:space="preserve">», «=». </w:t>
      </w:r>
      <w:r w:rsidRPr="00020B50">
        <w:rPr>
          <w:rFonts w:ascii="Arial" w:hAnsi="Arial" w:cs="Arial"/>
          <w:color w:val="000000"/>
          <w:lang w:val="ru-RU"/>
        </w:rPr>
        <w:t>Продемонстрировать работу операторов</w:t>
      </w:r>
      <w:r w:rsidRPr="00020B50">
        <w:rPr>
          <w:rFonts w:ascii="Times" w:hAnsi="Times" w:cs="Times"/>
          <w:color w:val="000000"/>
          <w:lang w:val="ru-RU"/>
        </w:rPr>
        <w:t>.</w:t>
      </w:r>
      <w:bookmarkStart w:id="0" w:name="_GoBack"/>
      <w:bookmarkEnd w:id="0"/>
    </w:p>
    <w:p w14:paraId="7C0F0B39" w14:textId="64182738" w:rsidR="00702078" w:rsidRDefault="00306314" w:rsidP="00306314">
      <w:pPr>
        <w:pStyle w:val="1"/>
      </w:pPr>
      <w:r>
        <w:t>Код программы</w:t>
      </w:r>
    </w:p>
    <w:p w14:paraId="00150FBB" w14:textId="5313E934" w:rsidR="00BF3596" w:rsidRDefault="00BF3596" w:rsidP="00BF3596">
      <w:r>
        <w:t>main.cpp</w:t>
      </w:r>
    </w:p>
    <w:p w14:paraId="7E74FFB0" w14:textId="77777777" w:rsidR="00020B50" w:rsidRPr="00020B50" w:rsidRDefault="00020B50" w:rsidP="00020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proofErr w:type="spellStart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header.h</w:t>
      </w:r>
      <w:proofErr w:type="spellEnd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main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Tetrahedron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a(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Cube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b(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Cylinder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c(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7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8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bool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check1 = a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==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b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bool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check2 = a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!=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check1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check2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Arrayptr</w:t>
      </w:r>
      <w:proofErr w:type="spellEnd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ptr.add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(&amp;a)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ptr.add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(&amp;b)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ptr.add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(&amp;c)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ptr.print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]=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]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"After ="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ptr.print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</w:p>
    <w:p w14:paraId="1DD8263B" w14:textId="77777777" w:rsidR="00020B50" w:rsidRDefault="00020B50" w:rsidP="00BF3596"/>
    <w:p w14:paraId="20E9956F" w14:textId="76539210" w:rsidR="00020B50" w:rsidRDefault="00BF3596" w:rsidP="00BF3596">
      <w:r>
        <w:t>classes.cpp</w:t>
      </w:r>
    </w:p>
    <w:p w14:paraId="44737EE6" w14:textId="77777777" w:rsidR="00020B50" w:rsidRPr="00020B50" w:rsidRDefault="00020B50" w:rsidP="00020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proofErr w:type="gramStart"/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&lt;</w:t>
      </w:r>
      <w:proofErr w:type="spellStart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math.h</w:t>
      </w:r>
      <w:proofErr w:type="spellEnd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&gt;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proofErr w:type="spellStart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header.h</w:t>
      </w:r>
      <w:proofErr w:type="spellEnd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lastRenderedPageBreak/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getV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const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getS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const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///Cube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Cube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"Cube V = 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"Cube S = 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Cube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Cube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new_a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):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new_a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V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 pow(new_a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S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6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 pow(new_a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///Cylinder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Cylinder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"Cylinder V = 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"Cylinder S = 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Cylinder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Cylinder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new_r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double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new_h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):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r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new_h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V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3.14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*pow(new_r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)*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new_h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S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 (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3.14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new_h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)+(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3.14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 pow(new_r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///Tetrahedron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Tetrahedron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"Tetrahedron V = 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"Tetrahedron S = 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Tetrahedron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Tetrahedron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new_a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):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_a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new_a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V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 (pow(new_a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)*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sqrt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))/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12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S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 pow(new_a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2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)*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sqrt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3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///</w:t>
      </w:r>
      <w:proofErr w:type="spellStart"/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Arrayptr</w:t>
      </w:r>
      <w:proofErr w:type="spellEnd"/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Arrayptr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add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*figure)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size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== 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size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new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*[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size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]=figure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else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size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**temp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temp=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new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*[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size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for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>size_t</w:t>
      </w:r>
      <w:proofErr w:type="spellEnd"/>
      <w:r w:rsidRPr="00020B50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 xml:space="preserve">0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&lt;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size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 = temp[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lastRenderedPageBreak/>
        <w:t xml:space="preserve">        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size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- 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1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 = figure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Arrayptr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for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>size_t</w:t>
      </w:r>
      <w:proofErr w:type="spellEnd"/>
      <w:r w:rsidRPr="00020B50">
        <w:rPr>
          <w:rFonts w:ascii="JetBrains Mono" w:eastAsia="Times New Roman" w:hAnsi="JetBrains Mono" w:cs="JetBrains Mono"/>
          <w:color w:val="B9BCD1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=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 &lt;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size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;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++){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cout</w:t>
      </w:r>
      <w:proofErr w:type="spellEnd"/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"-------------"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&lt;&lt;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std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endl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]-&gt;Show()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Arrayptr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::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operator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[]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index) 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return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[index])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proofErr w:type="gramEnd"/>
    </w:p>
    <w:p w14:paraId="5DB0A862" w14:textId="77777777" w:rsidR="00020B50" w:rsidRDefault="00020B50" w:rsidP="00BF3596"/>
    <w:p w14:paraId="7F176752" w14:textId="3FE3AA34" w:rsidR="00020B50" w:rsidRDefault="00020B50" w:rsidP="00BF3596">
      <w:proofErr w:type="spellStart"/>
      <w:r>
        <w:t>header.h</w:t>
      </w:r>
      <w:proofErr w:type="spellEnd"/>
    </w:p>
    <w:p w14:paraId="559F5C9C" w14:textId="77777777" w:rsidR="00020B50" w:rsidRPr="00020B50" w:rsidRDefault="00020B50" w:rsidP="00020B5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</w:pPr>
      <w:proofErr w:type="gramStart"/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#</w:t>
      </w:r>
      <w:proofErr w:type="spellStart"/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ifndef</w:t>
      </w:r>
      <w:proofErr w:type="spellEnd"/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LAB3_HEADER_H</w:t>
      </w:r>
      <w:r w:rsidRPr="00020B50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#define </w:t>
      </w:r>
      <w:r w:rsidRPr="00020B50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t>LAB3_HEADER_H</w:t>
      </w:r>
      <w:r w:rsidRPr="00020B50">
        <w:rPr>
          <w:rFonts w:ascii="JetBrains Mono" w:eastAsia="Times New Roman" w:hAnsi="JetBrains Mono" w:cs="JetBrains Mono"/>
          <w:color w:val="908B25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#include 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&lt;</w:t>
      </w:r>
      <w:proofErr w:type="spellStart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iostream</w:t>
      </w:r>
      <w:proofErr w:type="spellEnd"/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t>&gt;</w:t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6A8759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class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protected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double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getV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const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double </w:t>
      </w:r>
      <w:proofErr w:type="spellStart"/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getS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const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&amp;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operator 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=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const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&amp; right){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if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this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== &amp;right){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this;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V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right.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S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right.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    return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this;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bool operator 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==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const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&amp; right){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==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right.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)&amp;&amp;(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==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right.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bool operator 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 xml:space="preserve">!=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const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&amp; right){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return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!( (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==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right.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V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)&amp;&amp;(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==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right.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S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virtual void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= 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Cube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private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a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Cube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new_a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//constructor with parameters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Cylinder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private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lastRenderedPageBreak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r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,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h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Cylinder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new_r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,double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new_h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//constructor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Tetrahedron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public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private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_a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Tetrahedron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double </w:t>
      </w:r>
      <w:proofErr w:type="spellStart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new_a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Show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()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override;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class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Arrayptr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{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private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**</w:t>
      </w:r>
      <w:proofErr w:type="spellStart"/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>ptrarr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9373A5"/>
          <w:sz w:val="20"/>
          <w:szCs w:val="20"/>
          <w:lang w:eastAsia="ru-RU"/>
        </w:rPr>
        <w:t xml:space="preserve">size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= </w:t>
      </w:r>
      <w:r w:rsidRPr="00020B50">
        <w:rPr>
          <w:rFonts w:ascii="JetBrains Mono" w:eastAsia="Times New Roman" w:hAnsi="JetBrains Mono" w:cs="JetBrains Mono"/>
          <w:color w:val="6897BB"/>
          <w:sz w:val="20"/>
          <w:szCs w:val="20"/>
          <w:lang w:eastAsia="ru-RU"/>
        </w:rPr>
        <w:t>0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>public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: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br/>
        <w:t xml:space="preserve">   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void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add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*figure)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void </w:t>
      </w:r>
      <w:r w:rsidRPr="00020B50">
        <w:rPr>
          <w:rFonts w:ascii="JetBrains Mono" w:eastAsia="Times New Roman" w:hAnsi="JetBrains Mono" w:cs="JetBrains Mono"/>
          <w:color w:val="FFC66D"/>
          <w:sz w:val="20"/>
          <w:szCs w:val="20"/>
          <w:lang w:eastAsia="ru-RU"/>
        </w:rPr>
        <w:t>print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20B50">
        <w:rPr>
          <w:rFonts w:ascii="JetBrains Mono" w:eastAsia="Times New Roman" w:hAnsi="JetBrains Mono" w:cs="JetBrains Mono"/>
          <w:color w:val="B5B6E3"/>
          <w:sz w:val="20"/>
          <w:szCs w:val="20"/>
          <w:lang w:eastAsia="ru-RU"/>
        </w:rPr>
        <w:t>Geometrical_figure</w:t>
      </w:r>
      <w:proofErr w:type="spellEnd"/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 xml:space="preserve">* 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operator </w:t>
      </w:r>
      <w:r w:rsidRPr="00020B50">
        <w:rPr>
          <w:rFonts w:ascii="JetBrains Mono" w:eastAsia="Times New Roman" w:hAnsi="JetBrains Mono" w:cs="JetBrains Mono"/>
          <w:color w:val="5F8C8A"/>
          <w:sz w:val="20"/>
          <w:szCs w:val="20"/>
          <w:lang w:eastAsia="ru-RU"/>
        </w:rPr>
        <w:t>[]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(</w:t>
      </w:r>
      <w:proofErr w:type="spellStart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int</w:t>
      </w:r>
      <w:proofErr w:type="spellEnd"/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index)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A9B7C6"/>
          <w:sz w:val="20"/>
          <w:szCs w:val="20"/>
          <w:lang w:eastAsia="ru-RU"/>
        </w:rPr>
        <w:t>}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t>;</w:t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CC7832"/>
          <w:sz w:val="20"/>
          <w:szCs w:val="20"/>
          <w:lang w:eastAsia="ru-RU"/>
        </w:rPr>
        <w:br/>
      </w:r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#</w:t>
      </w:r>
      <w:proofErr w:type="spellStart"/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>endif</w:t>
      </w:r>
      <w:proofErr w:type="spellEnd"/>
      <w:r w:rsidRPr="00020B50">
        <w:rPr>
          <w:rFonts w:ascii="JetBrains Mono" w:eastAsia="Times New Roman" w:hAnsi="JetBrains Mono" w:cs="JetBrains Mono"/>
          <w:color w:val="BBB529"/>
          <w:sz w:val="20"/>
          <w:szCs w:val="20"/>
          <w:lang w:eastAsia="ru-RU"/>
        </w:rPr>
        <w:t xml:space="preserve"> </w:t>
      </w:r>
      <w:r w:rsidRPr="00020B50">
        <w:rPr>
          <w:rFonts w:ascii="JetBrains Mono" w:eastAsia="Times New Roman" w:hAnsi="JetBrains Mono" w:cs="JetBrains Mono"/>
          <w:color w:val="808080"/>
          <w:sz w:val="20"/>
          <w:szCs w:val="20"/>
          <w:lang w:eastAsia="ru-RU"/>
        </w:rPr>
        <w:t>//LAB3_HEADER_H</w:t>
      </w:r>
      <w:proofErr w:type="gramEnd"/>
    </w:p>
    <w:p w14:paraId="14267DEC" w14:textId="77777777" w:rsidR="00020B50" w:rsidRPr="00020B50" w:rsidRDefault="00020B50" w:rsidP="00BF3596"/>
    <w:p w14:paraId="3247F421" w14:textId="0F8B1F81" w:rsidR="00306314" w:rsidRDefault="00306314" w:rsidP="00306314">
      <w:pPr>
        <w:pStyle w:val="1"/>
      </w:pPr>
      <w:r>
        <w:t>Результаты программы</w:t>
      </w:r>
    </w:p>
    <w:p w14:paraId="420527BE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0</w:t>
      </w:r>
    </w:p>
    <w:p w14:paraId="5AD28A73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1</w:t>
      </w:r>
    </w:p>
    <w:p w14:paraId="5A16433B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-------------</w:t>
      </w:r>
    </w:p>
    <w:p w14:paraId="231E0607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Tetrahedron V = 0.942809</w:t>
      </w:r>
    </w:p>
    <w:p w14:paraId="51D9FAFB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Tetrahedron S = 6.9282</w:t>
      </w:r>
    </w:p>
    <w:p w14:paraId="327E511E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-------------</w:t>
      </w:r>
    </w:p>
    <w:p w14:paraId="32FAAEE3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Cube V = 8</w:t>
      </w:r>
    </w:p>
    <w:p w14:paraId="5613FCC6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Cube S = 24</w:t>
      </w:r>
    </w:p>
    <w:p w14:paraId="57D52E9D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-------------</w:t>
      </w:r>
    </w:p>
    <w:p w14:paraId="286A3273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Cylinder V = 1230.88</w:t>
      </w:r>
    </w:p>
    <w:p w14:paraId="0D1E3175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Cylinder S = 659.4</w:t>
      </w:r>
    </w:p>
    <w:p w14:paraId="5A5C1A83" w14:textId="77777777" w:rsidR="00020B50" w:rsidRPr="00020B50" w:rsidRDefault="00020B50" w:rsidP="00020B50">
      <w:pPr>
        <w:rPr>
          <w:lang w:val="aa-ET"/>
        </w:rPr>
      </w:pPr>
    </w:p>
    <w:p w14:paraId="1A71F899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After =</w:t>
      </w:r>
    </w:p>
    <w:p w14:paraId="215AB35E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-------------</w:t>
      </w:r>
    </w:p>
    <w:p w14:paraId="2F9FCFF3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Tetrahedron V = 8</w:t>
      </w:r>
    </w:p>
    <w:p w14:paraId="20F97CF7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Tetrahedron S = 24</w:t>
      </w:r>
    </w:p>
    <w:p w14:paraId="1E3BC17C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lastRenderedPageBreak/>
        <w:t>-------------</w:t>
      </w:r>
    </w:p>
    <w:p w14:paraId="757A7CE6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Cube V = 8</w:t>
      </w:r>
    </w:p>
    <w:p w14:paraId="77166F00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Cube S = 24</w:t>
      </w:r>
    </w:p>
    <w:p w14:paraId="32AD3F1F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-------------</w:t>
      </w:r>
    </w:p>
    <w:p w14:paraId="3B5B664C" w14:textId="77777777" w:rsidR="00020B50" w:rsidRPr="00020B50" w:rsidRDefault="00020B50" w:rsidP="00020B50">
      <w:pPr>
        <w:rPr>
          <w:lang w:val="aa-ET"/>
        </w:rPr>
      </w:pPr>
      <w:r w:rsidRPr="00020B50">
        <w:rPr>
          <w:lang w:val="aa-ET"/>
        </w:rPr>
        <w:t>Cylinder V = 1230.88</w:t>
      </w:r>
    </w:p>
    <w:p w14:paraId="69820277" w14:textId="3C7049E0" w:rsidR="00020B50" w:rsidRPr="00020B50" w:rsidRDefault="00020B50" w:rsidP="00020B50">
      <w:pPr>
        <w:rPr>
          <w:lang w:val="ru-RU"/>
        </w:rPr>
      </w:pPr>
      <w:r w:rsidRPr="00020B50">
        <w:rPr>
          <w:lang w:val="aa-ET"/>
        </w:rPr>
        <w:t>Cylinder S = 659.4</w:t>
      </w:r>
    </w:p>
    <w:p w14:paraId="7260EA8D" w14:textId="1C0558A5" w:rsidR="00306314" w:rsidRPr="00306314" w:rsidRDefault="00306314" w:rsidP="00306314">
      <w:pPr>
        <w:rPr>
          <w:lang w:val="aa-ET"/>
        </w:rPr>
      </w:pPr>
    </w:p>
    <w:p w14:paraId="27BD8D35" w14:textId="64A7714C" w:rsidR="00306314" w:rsidRDefault="00306314" w:rsidP="00306314">
      <w:pPr>
        <w:pStyle w:val="3"/>
      </w:pPr>
      <w:r>
        <w:t>Вывод</w:t>
      </w:r>
    </w:p>
    <w:p w14:paraId="1A26B883" w14:textId="4D6C567B" w:rsidR="00306314" w:rsidRPr="00702078" w:rsidRDefault="00306314" w:rsidP="00306314">
      <w:pPr>
        <w:spacing w:after="240" w:line="288" w:lineRule="auto"/>
        <w:rPr>
          <w:lang w:val="aa-ET"/>
        </w:rPr>
      </w:pPr>
      <w:r>
        <w:rPr>
          <w:lang w:val="aa-ET"/>
        </w:rPr>
        <w:t xml:space="preserve">Я изучил </w:t>
      </w:r>
      <w:r w:rsidRPr="00702078">
        <w:rPr>
          <w:lang w:val="aa-ET"/>
        </w:rPr>
        <w:t>правил</w:t>
      </w:r>
      <w:r>
        <w:rPr>
          <w:lang w:val="aa-ET"/>
        </w:rPr>
        <w:t>а</w:t>
      </w:r>
      <w:r w:rsidRPr="00702078">
        <w:rPr>
          <w:lang w:val="aa-ET"/>
        </w:rPr>
        <w:t xml:space="preserve"> перегрузки операций и принципов обработки исключений в C++</w:t>
      </w:r>
    </w:p>
    <w:p w14:paraId="06B25C6F" w14:textId="77777777" w:rsidR="00306314" w:rsidRPr="00306314" w:rsidRDefault="00306314" w:rsidP="00306314">
      <w:pPr>
        <w:rPr>
          <w:lang w:val="aa-ET"/>
        </w:rPr>
      </w:pPr>
    </w:p>
    <w:sectPr w:rsidR="00306314" w:rsidRPr="00306314" w:rsidSect="00996293">
      <w:pgSz w:w="11906" w:h="16838"/>
      <w:pgMar w:top="851" w:right="1133" w:bottom="851" w:left="1134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charset w:val="CC"/>
    <w:family w:val="modern"/>
    <w:pitch w:val="fixed"/>
    <w:sig w:usb0="A00002FF" w:usb1="1000F8EB" w:usb2="00000008" w:usb3="00000000" w:csb0="0000019F" w:csb1="00000000"/>
    <w:embedRegular r:id="rId1" w:fontKey="{D0066F0A-9EA0-47E1-843A-BF5540F315C5}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  <w:embedRegular r:id="rId2" w:subsetted="1" w:fontKey="{43199BAE-D9C9-43E5-A89E-EB7D7ED391A8}"/>
    <w:embedBold r:id="rId3" w:subsetted="1" w:fontKey="{691B0ED2-471A-4170-B5B0-AF8F51C40E44}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E3748"/>
    <w:multiLevelType w:val="hybridMultilevel"/>
    <w:tmpl w:val="A3CA2BB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CB5D70"/>
    <w:multiLevelType w:val="hybridMultilevel"/>
    <w:tmpl w:val="DDD83B7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008AF"/>
    <w:multiLevelType w:val="hybridMultilevel"/>
    <w:tmpl w:val="AF4C61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7D4EC9"/>
    <w:multiLevelType w:val="hybridMultilevel"/>
    <w:tmpl w:val="96302C5A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B531F1"/>
    <w:multiLevelType w:val="hybridMultilevel"/>
    <w:tmpl w:val="3ED6FD60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3F3C73"/>
    <w:multiLevelType w:val="hybridMultilevel"/>
    <w:tmpl w:val="63367A88"/>
    <w:lvl w:ilvl="0" w:tplc="F2C4F3AA">
      <w:start w:val="1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9D71A98"/>
    <w:multiLevelType w:val="hybridMultilevel"/>
    <w:tmpl w:val="B0F88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0C5BFC"/>
    <w:multiLevelType w:val="hybridMultilevel"/>
    <w:tmpl w:val="0EF899CE"/>
    <w:lvl w:ilvl="0" w:tplc="7ECE24A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C0751"/>
    <w:multiLevelType w:val="hybridMultilevel"/>
    <w:tmpl w:val="B6E284C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DF71D8"/>
    <w:multiLevelType w:val="hybridMultilevel"/>
    <w:tmpl w:val="AFFAB7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5F406D"/>
    <w:multiLevelType w:val="hybridMultilevel"/>
    <w:tmpl w:val="7A9E84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AEE6CA6"/>
    <w:multiLevelType w:val="hybridMultilevel"/>
    <w:tmpl w:val="EA0A11F4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075B27"/>
    <w:multiLevelType w:val="hybridMultilevel"/>
    <w:tmpl w:val="3D2E61A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3"/>
  </w:num>
  <w:num w:numId="5">
    <w:abstractNumId w:val="9"/>
  </w:num>
  <w:num w:numId="6">
    <w:abstractNumId w:val="12"/>
  </w:num>
  <w:num w:numId="7">
    <w:abstractNumId w:val="11"/>
  </w:num>
  <w:num w:numId="8">
    <w:abstractNumId w:val="2"/>
  </w:num>
  <w:num w:numId="9">
    <w:abstractNumId w:val="4"/>
  </w:num>
  <w:num w:numId="10">
    <w:abstractNumId w:val="0"/>
  </w:num>
  <w:num w:numId="11">
    <w:abstractNumId w:val="7"/>
  </w:num>
  <w:num w:numId="12">
    <w:abstractNumId w:val="5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TrueTypeFonts/>
  <w:saveSubsetFonts/>
  <w:proofState w:spelling="clean" w:grammar="clean"/>
  <w:attachedTemplate r:id="rId1"/>
  <w:defaultTabStop w:val="48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078"/>
    <w:rsid w:val="00020B50"/>
    <w:rsid w:val="0006566F"/>
    <w:rsid w:val="000F58E4"/>
    <w:rsid w:val="00106B9E"/>
    <w:rsid w:val="00116E5E"/>
    <w:rsid w:val="00152225"/>
    <w:rsid w:val="00193E26"/>
    <w:rsid w:val="002231F8"/>
    <w:rsid w:val="00262C15"/>
    <w:rsid w:val="00273D1E"/>
    <w:rsid w:val="002A335D"/>
    <w:rsid w:val="002A6C17"/>
    <w:rsid w:val="00306314"/>
    <w:rsid w:val="0034579B"/>
    <w:rsid w:val="00373F09"/>
    <w:rsid w:val="003B5187"/>
    <w:rsid w:val="003C6857"/>
    <w:rsid w:val="00460CE8"/>
    <w:rsid w:val="00463BB8"/>
    <w:rsid w:val="004F147B"/>
    <w:rsid w:val="004F1E93"/>
    <w:rsid w:val="00525598"/>
    <w:rsid w:val="00526281"/>
    <w:rsid w:val="00640F06"/>
    <w:rsid w:val="006678DA"/>
    <w:rsid w:val="006921F3"/>
    <w:rsid w:val="00702078"/>
    <w:rsid w:val="0075799C"/>
    <w:rsid w:val="00802126"/>
    <w:rsid w:val="008C23A0"/>
    <w:rsid w:val="00957580"/>
    <w:rsid w:val="009624ED"/>
    <w:rsid w:val="009644C3"/>
    <w:rsid w:val="00971077"/>
    <w:rsid w:val="00996293"/>
    <w:rsid w:val="009B0660"/>
    <w:rsid w:val="00A15480"/>
    <w:rsid w:val="00AE739B"/>
    <w:rsid w:val="00B11E85"/>
    <w:rsid w:val="00B402F6"/>
    <w:rsid w:val="00B46771"/>
    <w:rsid w:val="00B543AD"/>
    <w:rsid w:val="00B95C20"/>
    <w:rsid w:val="00BF3596"/>
    <w:rsid w:val="00C77961"/>
    <w:rsid w:val="00D92CD9"/>
    <w:rsid w:val="00E44AC2"/>
    <w:rsid w:val="00E96207"/>
    <w:rsid w:val="00F33640"/>
    <w:rsid w:val="00F466B4"/>
    <w:rsid w:val="00F8494A"/>
    <w:rsid w:val="00FD4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aa-E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0C37A0"/>
  <w15:chartTrackingRefBased/>
  <w15:docId w15:val="{5D37EE62-9790-40E2-9E91-51EDE7A5A6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aa-E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6314"/>
    <w:rPr>
      <w:rFonts w:ascii="Times New Roman" w:hAnsi="Times New Roman"/>
      <w:sz w:val="26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06566F"/>
    <w:pPr>
      <w:keepNext/>
      <w:keepLines/>
      <w:spacing w:before="240" w:after="240"/>
      <w:contextualSpacing/>
      <w:jc w:val="center"/>
      <w:outlineLvl w:val="0"/>
    </w:pPr>
    <w:rPr>
      <w:rFonts w:eastAsiaTheme="majorEastAsia" w:cstheme="majorBidi"/>
      <w:b/>
      <w:bCs/>
      <w:sz w:val="32"/>
      <w:szCs w:val="32"/>
      <w:lang w:val="aa-ET"/>
    </w:rPr>
  </w:style>
  <w:style w:type="paragraph" w:styleId="2">
    <w:name w:val="heading 2"/>
    <w:basedOn w:val="a"/>
    <w:next w:val="a"/>
    <w:link w:val="20"/>
    <w:uiPriority w:val="9"/>
    <w:unhideWhenUsed/>
    <w:qFormat/>
    <w:rsid w:val="0006566F"/>
    <w:pPr>
      <w:keepNext/>
      <w:keepLines/>
      <w:spacing w:before="120"/>
      <w:jc w:val="center"/>
      <w:outlineLvl w:val="1"/>
    </w:pPr>
    <w:rPr>
      <w:rFonts w:eastAsiaTheme="majorEastAsia"/>
      <w:b/>
      <w:bCs/>
      <w:sz w:val="28"/>
      <w:szCs w:val="28"/>
    </w:rPr>
  </w:style>
  <w:style w:type="paragraph" w:styleId="3">
    <w:name w:val="heading 3"/>
    <w:basedOn w:val="2"/>
    <w:next w:val="a"/>
    <w:link w:val="30"/>
    <w:uiPriority w:val="9"/>
    <w:unhideWhenUsed/>
    <w:qFormat/>
    <w:rsid w:val="00306314"/>
    <w:pPr>
      <w:jc w:val="left"/>
      <w:outlineLvl w:val="2"/>
    </w:pPr>
    <w:rPr>
      <w:rFonts w:cstheme="majorBidi"/>
      <w:szCs w:val="24"/>
      <w:lang w:val="aa-ET"/>
    </w:rPr>
  </w:style>
  <w:style w:type="paragraph" w:styleId="4">
    <w:name w:val="heading 4"/>
    <w:aliases w:val="Код"/>
    <w:basedOn w:val="a"/>
    <w:next w:val="a"/>
    <w:link w:val="40"/>
    <w:uiPriority w:val="9"/>
    <w:unhideWhenUsed/>
    <w:qFormat/>
    <w:rsid w:val="00E44AC2"/>
    <w:pPr>
      <w:outlineLvl w:val="3"/>
    </w:pPr>
    <w:rPr>
      <w:rFonts w:ascii="JetBrains Mono" w:hAnsi="JetBrains Mono" w:cs="JetBrains Mono"/>
      <w:sz w:val="20"/>
      <w:szCs w:val="20"/>
    </w:rPr>
  </w:style>
  <w:style w:type="paragraph" w:styleId="5">
    <w:name w:val="heading 5"/>
    <w:aliases w:val="Код1"/>
    <w:basedOn w:val="a"/>
    <w:next w:val="a"/>
    <w:link w:val="50"/>
    <w:uiPriority w:val="9"/>
    <w:unhideWhenUsed/>
    <w:rsid w:val="00E44AC2"/>
    <w:pPr>
      <w:outlineLvl w:val="4"/>
    </w:pPr>
    <w:rPr>
      <w:rFonts w:ascii="JetBrains Mono" w:hAnsi="JetBrains Mono" w:cs="JetBrains Mono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6566F"/>
    <w:rPr>
      <w:rFonts w:ascii="Times New Roman" w:eastAsiaTheme="majorEastAsia" w:hAnsi="Times New Roman" w:cstheme="majorBidi"/>
      <w:b/>
      <w:bCs/>
      <w:sz w:val="32"/>
      <w:szCs w:val="32"/>
      <w:lang w:val="aa-ET"/>
    </w:rPr>
  </w:style>
  <w:style w:type="character" w:customStyle="1" w:styleId="20">
    <w:name w:val="Заголовок 2 Знак"/>
    <w:basedOn w:val="a0"/>
    <w:link w:val="2"/>
    <w:uiPriority w:val="9"/>
    <w:rsid w:val="0006566F"/>
    <w:rPr>
      <w:rFonts w:ascii="Times New Roman" w:eastAsiaTheme="majorEastAsia" w:hAnsi="Times New Roman" w:cs="Times New Roman"/>
      <w:b/>
      <w:b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306314"/>
    <w:rPr>
      <w:rFonts w:ascii="Times New Roman" w:eastAsiaTheme="majorEastAsia" w:hAnsi="Times New Roman" w:cstheme="majorBidi"/>
      <w:b/>
      <w:bCs/>
      <w:sz w:val="28"/>
      <w:szCs w:val="24"/>
    </w:rPr>
  </w:style>
  <w:style w:type="character" w:customStyle="1" w:styleId="40">
    <w:name w:val="Заголовок 4 Знак"/>
    <w:aliases w:val="Код Знак"/>
    <w:basedOn w:val="a0"/>
    <w:link w:val="4"/>
    <w:uiPriority w:val="9"/>
    <w:rsid w:val="00E44AC2"/>
    <w:rPr>
      <w:rFonts w:ascii="JetBrains Mono" w:hAnsi="JetBrains Mono" w:cs="JetBrains Mono"/>
      <w:sz w:val="20"/>
      <w:szCs w:val="20"/>
    </w:rPr>
  </w:style>
  <w:style w:type="character" w:customStyle="1" w:styleId="50">
    <w:name w:val="Заголовок 5 Знак"/>
    <w:aliases w:val="Код1 Знак"/>
    <w:basedOn w:val="a0"/>
    <w:link w:val="5"/>
    <w:uiPriority w:val="9"/>
    <w:rsid w:val="00E44AC2"/>
    <w:rPr>
      <w:rFonts w:ascii="JetBrains Mono" w:hAnsi="JetBrains Mono" w:cs="JetBrains Mono"/>
      <w:sz w:val="20"/>
      <w:szCs w:val="20"/>
    </w:rPr>
  </w:style>
  <w:style w:type="paragraph" w:styleId="a3">
    <w:name w:val="Intense Quote"/>
    <w:basedOn w:val="a"/>
    <w:next w:val="a"/>
    <w:link w:val="a4"/>
    <w:uiPriority w:val="30"/>
    <w:rsid w:val="004F147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303030"/>
    </w:rPr>
  </w:style>
  <w:style w:type="character" w:customStyle="1" w:styleId="a4">
    <w:name w:val="Выделенная цитата Знак"/>
    <w:basedOn w:val="a0"/>
    <w:link w:val="a3"/>
    <w:uiPriority w:val="30"/>
    <w:rsid w:val="004F147B"/>
    <w:rPr>
      <w:rFonts w:ascii="Times New Roman" w:hAnsi="Times New Roman" w:cs="Times New Roman"/>
      <w:i/>
      <w:iCs/>
      <w:color w:val="303030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30631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aa-ET" w:eastAsia="aa-ET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06314"/>
    <w:rPr>
      <w:rFonts w:ascii="Courier New" w:eastAsia="Times New Roman" w:hAnsi="Courier New" w:cs="Courier New"/>
      <w:sz w:val="20"/>
      <w:szCs w:val="20"/>
      <w:lang w:val="aa-ET" w:eastAsia="aa-E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739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7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2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2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7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63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5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it%20Projects\Prog_lang\reports\Krupenkov\3\rep\Report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DB2F9-4AE2-4564-AA45-5162817449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</Template>
  <TotalTime>14</TotalTime>
  <Pages>1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Учетная запись Майкрософт</cp:lastModifiedBy>
  <cp:revision>7</cp:revision>
  <dcterms:created xsi:type="dcterms:W3CDTF">2021-10-15T10:34:00Z</dcterms:created>
  <dcterms:modified xsi:type="dcterms:W3CDTF">2021-10-30T09:48:00Z</dcterms:modified>
</cp:coreProperties>
</file>
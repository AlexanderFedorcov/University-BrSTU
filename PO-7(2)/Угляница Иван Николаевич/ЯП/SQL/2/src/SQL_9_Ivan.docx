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AB592A6" w14:textId="438BB4E9" w:rsidR="00702078" w:rsidRPr="00130D02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Лабораторная работа №</w:t>
      </w:r>
      <w:r w:rsidR="00436F55" w:rsidRPr="00130D02">
        <w:rPr>
          <w:rFonts w:cs="Times New Roman"/>
          <w:b/>
          <w:sz w:val="28"/>
          <w:szCs w:val="28"/>
          <w:lang w:val="ru-RU"/>
        </w:rPr>
        <w:t>9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По дисциплине: “Языки программирования”</w:t>
      </w:r>
    </w:p>
    <w:p w14:paraId="18D727B1" w14:textId="34CDE392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Тема: “</w:t>
      </w:r>
      <w:r w:rsidR="00436F55" w:rsidRPr="00436F55">
        <w:rPr>
          <w:lang w:val="ru-RU"/>
        </w:rPr>
        <w:t xml:space="preserve">Создание и связывание таблиц базы данных в среде </w:t>
      </w:r>
      <w:r w:rsidR="00436F55">
        <w:t>MySQL</w:t>
      </w:r>
      <w:r w:rsidR="00FF0558">
        <w:rPr>
          <w:rFonts w:cs="Times New Roman"/>
          <w:sz w:val="28"/>
          <w:szCs w:val="28"/>
          <w:lang w:val="aa-ET"/>
        </w:rPr>
        <w:t>”</w:t>
      </w:r>
    </w:p>
    <w:p w14:paraId="11A8F48D" w14:textId="3EE21F28" w:rsidR="00702078" w:rsidRPr="00436F55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aa-ET"/>
        </w:rPr>
        <w:t>Вариант №</w:t>
      </w:r>
      <w:r w:rsidR="00811D0E">
        <w:rPr>
          <w:rFonts w:cs="Times New Roman"/>
          <w:b/>
          <w:bCs/>
          <w:sz w:val="28"/>
          <w:szCs w:val="28"/>
          <w:lang w:val="ru-RU"/>
        </w:rPr>
        <w:t>10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aa-ET"/>
        </w:rPr>
      </w:pPr>
    </w:p>
    <w:p w14:paraId="5B3AF838" w14:textId="6198FC4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Выполнил</w:t>
      </w:r>
      <w:r w:rsidRPr="00702078">
        <w:rPr>
          <w:rFonts w:cs="Times New Roman"/>
          <w:sz w:val="28"/>
          <w:szCs w:val="28"/>
          <w:lang w:val="aa-ET"/>
        </w:rPr>
        <w:t xml:space="preserve">: студент 2 курса группы ПО-7              </w:t>
      </w:r>
      <w:proofErr w:type="spellStart"/>
      <w:r w:rsidR="009B47BB">
        <w:rPr>
          <w:rFonts w:cs="Times New Roman"/>
          <w:sz w:val="28"/>
          <w:szCs w:val="28"/>
          <w:lang w:val="ru-RU"/>
        </w:rPr>
        <w:t>Угляница</w:t>
      </w:r>
      <w:proofErr w:type="spellEnd"/>
      <w:r w:rsidR="009B47BB">
        <w:rPr>
          <w:rFonts w:cs="Times New Roman"/>
          <w:sz w:val="28"/>
          <w:szCs w:val="28"/>
          <w:lang w:val="ru-RU"/>
        </w:rPr>
        <w:t xml:space="preserve"> Иван Николаевич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aa-ET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Брест 2021</w:t>
      </w:r>
    </w:p>
    <w:p w14:paraId="32389B2A" w14:textId="59A01EEC" w:rsidR="005F5A01" w:rsidRDefault="00702078" w:rsidP="00436F55">
      <w:pPr>
        <w:pStyle w:val="3"/>
        <w:spacing w:before="0" w:after="240" w:line="288" w:lineRule="auto"/>
        <w:rPr>
          <w:rFonts w:cs="Times New Roman"/>
          <w:b w:val="0"/>
          <w:szCs w:val="28"/>
        </w:rPr>
      </w:pPr>
      <w:r w:rsidRPr="00702078">
        <w:lastRenderedPageBreak/>
        <w:t>Цель работы</w:t>
      </w:r>
      <w:r w:rsidR="00FF0558" w:rsidRPr="009B47BB">
        <w:rPr>
          <w:lang w:val="ru-RU"/>
        </w:rPr>
        <w:t>:</w:t>
      </w:r>
    </w:p>
    <w:p w14:paraId="6ECF1721" w14:textId="76293EF9" w:rsidR="00436F55" w:rsidRPr="00436F55" w:rsidRDefault="00436F55" w:rsidP="00436F55">
      <w:pPr>
        <w:rPr>
          <w:lang w:val="ru-RU"/>
        </w:rPr>
      </w:pPr>
      <w:r>
        <w:rPr>
          <w:lang w:val="ru-RU"/>
        </w:rPr>
        <w:t>Изучение способов создания баз данных и таблиц</w:t>
      </w:r>
    </w:p>
    <w:p w14:paraId="1248A362" w14:textId="6F4C407D" w:rsidR="00702078" w:rsidRPr="00130D02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130D02">
        <w:rPr>
          <w:lang w:val="ru-RU"/>
        </w:rPr>
        <w:t>:</w:t>
      </w:r>
    </w:p>
    <w:p w14:paraId="3944B8AA" w14:textId="77777777" w:rsidR="00465DF4" w:rsidRDefault="00465DF4" w:rsidP="00465DF4">
      <w:pPr>
        <w:rPr>
          <w:lang w:val="ru-RU"/>
        </w:rPr>
      </w:pPr>
      <w:r w:rsidRPr="00465DF4">
        <w:rPr>
          <w:lang w:val="ru-RU"/>
        </w:rPr>
        <w:t xml:space="preserve">1. Изучить теоретический материал </w:t>
      </w:r>
    </w:p>
    <w:p w14:paraId="207C7D4B" w14:textId="77777777" w:rsidR="00465DF4" w:rsidRDefault="00465DF4" w:rsidP="00465DF4">
      <w:pPr>
        <w:rPr>
          <w:lang w:val="ru-RU"/>
        </w:rPr>
      </w:pPr>
      <w:r w:rsidRPr="00465DF4">
        <w:rPr>
          <w:lang w:val="ru-RU"/>
        </w:rPr>
        <w:t xml:space="preserve">2. </w:t>
      </w:r>
      <w:r>
        <w:t>C</w:t>
      </w:r>
      <w:proofErr w:type="spellStart"/>
      <w:r w:rsidRPr="00465DF4">
        <w:rPr>
          <w:lang w:val="ru-RU"/>
        </w:rPr>
        <w:t>оздать</w:t>
      </w:r>
      <w:proofErr w:type="spellEnd"/>
      <w:r w:rsidRPr="00465DF4">
        <w:rPr>
          <w:lang w:val="ru-RU"/>
        </w:rPr>
        <w:t xml:space="preserve"> базу данных </w:t>
      </w:r>
    </w:p>
    <w:p w14:paraId="31EE6CED" w14:textId="1E4406BF" w:rsidR="00465DF4" w:rsidRDefault="00465DF4" w:rsidP="00465DF4">
      <w:pPr>
        <w:rPr>
          <w:lang w:val="ru-RU"/>
        </w:rPr>
      </w:pPr>
      <w:r w:rsidRPr="00465DF4">
        <w:rPr>
          <w:lang w:val="ru-RU"/>
        </w:rPr>
        <w:t xml:space="preserve">3. </w:t>
      </w:r>
      <w:r>
        <w:t>C</w:t>
      </w:r>
      <w:proofErr w:type="spellStart"/>
      <w:r w:rsidRPr="00465DF4">
        <w:rPr>
          <w:lang w:val="ru-RU"/>
        </w:rPr>
        <w:t>оздать</w:t>
      </w:r>
      <w:proofErr w:type="spellEnd"/>
      <w:r w:rsidRPr="00465DF4">
        <w:rPr>
          <w:lang w:val="ru-RU"/>
        </w:rPr>
        <w:t xml:space="preserve"> таблицы, </w:t>
      </w:r>
      <w:r w:rsidR="00130D02">
        <w:rPr>
          <w:lang w:val="ru-RU"/>
        </w:rPr>
        <w:t>определить поля таблиц</w:t>
      </w:r>
    </w:p>
    <w:p w14:paraId="7590F41A" w14:textId="77777777" w:rsidR="00465DF4" w:rsidRDefault="00465DF4" w:rsidP="00465DF4">
      <w:pPr>
        <w:rPr>
          <w:lang w:val="ru-RU"/>
        </w:rPr>
      </w:pPr>
      <w:r w:rsidRPr="00465DF4">
        <w:rPr>
          <w:lang w:val="ru-RU"/>
        </w:rPr>
        <w:t xml:space="preserve">4. Определить связи между таблицами и ограничения целостности </w:t>
      </w:r>
    </w:p>
    <w:p w14:paraId="4E26DA7C" w14:textId="77777777" w:rsidR="00465DF4" w:rsidRDefault="00465DF4" w:rsidP="00465DF4">
      <w:pPr>
        <w:rPr>
          <w:lang w:val="ru-RU"/>
        </w:rPr>
      </w:pPr>
      <w:r w:rsidRPr="00465DF4">
        <w:rPr>
          <w:lang w:val="ru-RU"/>
        </w:rPr>
        <w:t>5. Заполнить согласованными данными таблицы БД</w:t>
      </w:r>
    </w:p>
    <w:p w14:paraId="2ACD4652" w14:textId="77777777" w:rsidR="00465DF4" w:rsidRDefault="00465DF4" w:rsidP="00465DF4">
      <w:pPr>
        <w:rPr>
          <w:lang w:val="ru-RU"/>
        </w:rPr>
      </w:pPr>
      <w:r w:rsidRPr="00465DF4">
        <w:rPr>
          <w:lang w:val="ru-RU"/>
        </w:rPr>
        <w:t xml:space="preserve">6. При необходимости исправить введенную информацию </w:t>
      </w:r>
    </w:p>
    <w:p w14:paraId="3473D828" w14:textId="200F86B1" w:rsidR="00465DF4" w:rsidRPr="00465DF4" w:rsidRDefault="00465DF4" w:rsidP="00465DF4">
      <w:pPr>
        <w:rPr>
          <w:lang w:val="ru-RU"/>
        </w:rPr>
      </w:pPr>
      <w:r w:rsidRPr="00465DF4">
        <w:rPr>
          <w:lang w:val="ru-RU"/>
        </w:rPr>
        <w:t>7. Оформить отчет</w:t>
      </w:r>
    </w:p>
    <w:p w14:paraId="5C4F7E54" w14:textId="17D3BBA6" w:rsidR="00FF0558" w:rsidRPr="00465DF4" w:rsidRDefault="00FF0558" w:rsidP="00FF0558">
      <w:pPr>
        <w:pStyle w:val="a6"/>
        <w:jc w:val="both"/>
        <w:rPr>
          <w:b/>
          <w:sz w:val="28"/>
          <w:szCs w:val="28"/>
        </w:rPr>
      </w:pPr>
      <w:r w:rsidRPr="00FF0558">
        <w:rPr>
          <w:b/>
          <w:sz w:val="28"/>
          <w:szCs w:val="28"/>
        </w:rPr>
        <w:t>Решение</w:t>
      </w:r>
      <w:r w:rsidRPr="00465DF4">
        <w:rPr>
          <w:b/>
          <w:sz w:val="28"/>
          <w:szCs w:val="28"/>
        </w:rPr>
        <w:t>:</w:t>
      </w:r>
    </w:p>
    <w:p w14:paraId="3AC92554" w14:textId="77777777" w:rsidR="00436F55" w:rsidRPr="00130D02" w:rsidRDefault="00436F55" w:rsidP="00436F55">
      <w:pPr>
        <w:rPr>
          <w:rFonts w:eastAsia="sans-serif" w:cs="Times New Roman"/>
          <w:sz w:val="20"/>
          <w:szCs w:val="20"/>
          <w:lang w:val="ru-RU" w:eastAsia="zh-CN" w:bidi="ar"/>
        </w:rPr>
      </w:pPr>
      <w:r w:rsidRPr="00465DF4">
        <w:rPr>
          <w:rFonts w:eastAsia="sans-serif" w:cs="Times New Roman"/>
          <w:sz w:val="20"/>
          <w:szCs w:val="20"/>
          <w:lang w:eastAsia="zh-CN" w:bidi="ar"/>
        </w:rPr>
        <w:t>CREATE</w:t>
      </w:r>
      <w:r w:rsidRPr="00130D02">
        <w:rPr>
          <w:rFonts w:eastAsia="sans-serif" w:cs="Times New Roman"/>
          <w:sz w:val="20"/>
          <w:szCs w:val="20"/>
          <w:lang w:val="ru-RU" w:eastAsia="zh-CN" w:bidi="ar"/>
        </w:rPr>
        <w:t xml:space="preserve"> </w:t>
      </w:r>
      <w:r w:rsidRPr="00465DF4">
        <w:rPr>
          <w:rFonts w:eastAsia="sans-serif" w:cs="Times New Roman"/>
          <w:sz w:val="20"/>
          <w:szCs w:val="20"/>
          <w:lang w:eastAsia="zh-CN" w:bidi="ar"/>
        </w:rPr>
        <w:t>TABLE</w:t>
      </w:r>
      <w:r w:rsidRPr="00130D02">
        <w:rPr>
          <w:rFonts w:eastAsia="sans-serif" w:cs="Times New Roman"/>
          <w:sz w:val="20"/>
          <w:szCs w:val="20"/>
          <w:lang w:val="ru-RU" w:eastAsia="zh-CN" w:bidi="ar"/>
        </w:rPr>
        <w:t xml:space="preserve"> </w:t>
      </w:r>
      <w:r w:rsidRPr="00465DF4">
        <w:rPr>
          <w:rFonts w:eastAsia="sans-serif" w:cs="Times New Roman"/>
          <w:sz w:val="20"/>
          <w:szCs w:val="20"/>
          <w:lang w:eastAsia="zh-CN" w:bidi="ar"/>
        </w:rPr>
        <w:t>human</w:t>
      </w:r>
    </w:p>
    <w:p w14:paraId="587AAD2A" w14:textId="77777777" w:rsidR="00436F55" w:rsidRPr="00465DF4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65DF4">
        <w:rPr>
          <w:rFonts w:eastAsia="sans-serif" w:cs="Times New Roman"/>
          <w:sz w:val="20"/>
          <w:szCs w:val="20"/>
          <w:lang w:eastAsia="zh-CN" w:bidi="ar"/>
        </w:rPr>
        <w:t>(</w:t>
      </w:r>
    </w:p>
    <w:p w14:paraId="7A3A9421" w14:textId="755217F2" w:rsidR="00436F55" w:rsidRPr="00465DF4" w:rsidRDefault="00436F55" w:rsidP="00436F55">
      <w:pPr>
        <w:ind w:firstLine="482"/>
        <w:rPr>
          <w:rFonts w:eastAsia="sans-serif" w:cs="Times New Roman"/>
          <w:sz w:val="20"/>
          <w:szCs w:val="20"/>
          <w:lang w:eastAsia="zh-CN" w:bidi="ar"/>
        </w:rPr>
      </w:pPr>
      <w:proofErr w:type="gramStart"/>
      <w:r w:rsidRPr="00465DF4">
        <w:rPr>
          <w:rFonts w:eastAsia="sans-serif" w:cs="Times New Roman"/>
          <w:sz w:val="20"/>
          <w:szCs w:val="20"/>
          <w:lang w:eastAsia="zh-CN" w:bidi="ar"/>
        </w:rPr>
        <w:t>id</w:t>
      </w:r>
      <w:proofErr w:type="gramEnd"/>
      <w:r w:rsidRPr="00465DF4">
        <w:rPr>
          <w:rFonts w:eastAsia="sans-serif" w:cs="Times New Roman"/>
          <w:sz w:val="20"/>
          <w:szCs w:val="20"/>
          <w:lang w:eastAsia="zh-CN" w:bidi="ar"/>
        </w:rPr>
        <w:t xml:space="preserve"> SERIAL PRIMARY KEY,</w:t>
      </w:r>
    </w:p>
    <w:p w14:paraId="3451A568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full_name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 (55) NOT NULL, </w:t>
      </w:r>
    </w:p>
    <w:p w14:paraId="3B436484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date_of_birth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VARCHAR(55)NOT NULL,</w:t>
      </w:r>
    </w:p>
    <w:p w14:paraId="2373FEB6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driver_license_id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INTEGER,</w:t>
      </w:r>
    </w:p>
    <w:p w14:paraId="33FF4F07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car_id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INTEGER,</w:t>
      </w:r>
    </w:p>
    <w:p w14:paraId="6487A13F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penalties_id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INTEGER,</w:t>
      </w:r>
    </w:p>
    <w:p w14:paraId="4241E8B2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  <w:t>FOREIGN KEY (</w:t>
      </w:r>
      <w:proofErr w:type="spellStart"/>
      <w:r w:rsidRPr="00436F55">
        <w:rPr>
          <w:rFonts w:eastAsia="sans-serif" w:cs="Times New Roman"/>
          <w:sz w:val="20"/>
          <w:szCs w:val="20"/>
          <w:lang w:eastAsia="zh-CN" w:bidi="ar"/>
        </w:rPr>
        <w:t>driver_license_id</w:t>
      </w:r>
      <w:proofErr w:type="spell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) References </w:t>
      </w:r>
      <w:proofErr w:type="spellStart"/>
      <w:r w:rsidRPr="00436F55">
        <w:rPr>
          <w:rFonts w:eastAsia="sans-serif" w:cs="Times New Roman"/>
          <w:sz w:val="20"/>
          <w:szCs w:val="20"/>
          <w:lang w:eastAsia="zh-CN" w:bidi="ar"/>
        </w:rPr>
        <w:t>driver_</w:t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license</w:t>
      </w:r>
      <w:proofErr w:type="spellEnd"/>
      <w:r w:rsidRPr="00436F55">
        <w:rPr>
          <w:rFonts w:eastAsia="sans-serif" w:cs="Times New Roman"/>
          <w:sz w:val="20"/>
          <w:szCs w:val="20"/>
          <w:lang w:eastAsia="zh-CN" w:bidi="ar"/>
        </w:rPr>
        <w:t>(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>id),</w:t>
      </w:r>
    </w:p>
    <w:p w14:paraId="7588C356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  <w:t>FOREIGN KEY (</w:t>
      </w:r>
      <w:proofErr w:type="spellStart"/>
      <w:r w:rsidRPr="00436F55">
        <w:rPr>
          <w:rFonts w:eastAsia="sans-serif" w:cs="Times New Roman"/>
          <w:sz w:val="20"/>
          <w:szCs w:val="20"/>
          <w:lang w:eastAsia="zh-CN" w:bidi="ar"/>
        </w:rPr>
        <w:t>car_id</w:t>
      </w:r>
      <w:proofErr w:type="spell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) References </w:t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car(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>id),</w:t>
      </w:r>
    </w:p>
    <w:p w14:paraId="1ABAAFCF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  <w:t>FOREIGN KEY (</w:t>
      </w:r>
      <w:proofErr w:type="spellStart"/>
      <w:r w:rsidRPr="00436F55">
        <w:rPr>
          <w:rFonts w:eastAsia="sans-serif" w:cs="Times New Roman"/>
          <w:sz w:val="20"/>
          <w:szCs w:val="20"/>
          <w:lang w:eastAsia="zh-CN" w:bidi="ar"/>
        </w:rPr>
        <w:t>penalties_id</w:t>
      </w:r>
      <w:proofErr w:type="spell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) References </w:t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penalties(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>id)</w:t>
      </w:r>
    </w:p>
    <w:p w14:paraId="06F74B87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)</w:t>
      </w:r>
    </w:p>
    <w:p w14:paraId="58193DC7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</w:p>
    <w:p w14:paraId="5B63DCEC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CREATE TABLE car</w:t>
      </w:r>
    </w:p>
    <w:p w14:paraId="211F3D93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(</w:t>
      </w:r>
    </w:p>
    <w:p w14:paraId="468A0333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id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SERIAL PRIMARY KEY,</w:t>
      </w:r>
    </w:p>
    <w:p w14:paraId="37A98A5A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date_of_registration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VARCHAR(55) NOT NULL,</w:t>
      </w:r>
    </w:p>
    <w:p w14:paraId="7E2D7BD4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registration_number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VARCHAR(55) NOT NULL UNIQUE,</w:t>
      </w:r>
    </w:p>
    <w:p w14:paraId="31F46BC1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damage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VARCHAR(255) NOT NULL UNIQUE,</w:t>
      </w:r>
    </w:p>
    <w:p w14:paraId="08D688C8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car_brand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VARCHAR(55) NOT NULL</w:t>
      </w:r>
    </w:p>
    <w:p w14:paraId="294A26F1" w14:textId="77777777" w:rsid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)</w:t>
      </w:r>
    </w:p>
    <w:p w14:paraId="03DD95A7" w14:textId="77777777" w:rsidR="00130D02" w:rsidRDefault="00130D02" w:rsidP="00436F55">
      <w:pPr>
        <w:rPr>
          <w:rFonts w:eastAsia="sans-serif" w:cs="Times New Roman"/>
          <w:sz w:val="20"/>
          <w:szCs w:val="20"/>
          <w:lang w:eastAsia="zh-CN" w:bidi="ar"/>
        </w:rPr>
      </w:pPr>
    </w:p>
    <w:p w14:paraId="59E2A8B1" w14:textId="77777777" w:rsidR="00130D02" w:rsidRPr="00436F55" w:rsidRDefault="00130D02" w:rsidP="00436F55">
      <w:pPr>
        <w:rPr>
          <w:rFonts w:eastAsia="sans-serif" w:cs="Times New Roman"/>
          <w:sz w:val="20"/>
          <w:szCs w:val="20"/>
          <w:lang w:eastAsia="zh-CN" w:bidi="ar"/>
        </w:rPr>
      </w:pPr>
      <w:bookmarkStart w:id="0" w:name="_GoBack"/>
      <w:bookmarkEnd w:id="0"/>
    </w:p>
    <w:p w14:paraId="1CC4AD91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lastRenderedPageBreak/>
        <w:t xml:space="preserve">CREATE TABLE </w:t>
      </w:r>
      <w:proofErr w:type="spellStart"/>
      <w:r w:rsidRPr="00436F55">
        <w:rPr>
          <w:rFonts w:eastAsia="sans-serif" w:cs="Times New Roman"/>
          <w:sz w:val="20"/>
          <w:szCs w:val="20"/>
          <w:lang w:eastAsia="zh-CN" w:bidi="ar"/>
        </w:rPr>
        <w:t>driver_license</w:t>
      </w:r>
      <w:proofErr w:type="spellEnd"/>
    </w:p>
    <w:p w14:paraId="40434820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(</w:t>
      </w:r>
    </w:p>
    <w:p w14:paraId="7032D328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id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SERIAL PRIMARY KEY,</w:t>
      </w:r>
    </w:p>
    <w:p w14:paraId="68DB9612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date_of_issue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VARCHAR(55) NOT NULL,</w:t>
      </w:r>
    </w:p>
    <w:p w14:paraId="4B192A26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category</w:t>
      </w:r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VARCHAR(2) NOT NULL,</w:t>
      </w:r>
    </w:p>
    <w:p w14:paraId="1F72C614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 w:rsidRPr="00436F55">
        <w:rPr>
          <w:rFonts w:eastAsia="sans-serif" w:cs="Times New Roman"/>
          <w:sz w:val="20"/>
          <w:szCs w:val="20"/>
          <w:lang w:eastAsia="zh-CN" w:bidi="ar"/>
        </w:rPr>
        <w:t>unique_number</w:t>
      </w:r>
      <w:proofErr w:type="spellEnd"/>
      <w:proofErr w:type="gramEnd"/>
      <w:r w:rsidRPr="00436F55">
        <w:rPr>
          <w:rFonts w:eastAsia="sans-serif" w:cs="Times New Roman"/>
          <w:sz w:val="20"/>
          <w:szCs w:val="20"/>
          <w:lang w:eastAsia="zh-CN" w:bidi="ar"/>
        </w:rPr>
        <w:t xml:space="preserve"> VARCHAR(15) NOT NULL UNIQUE</w:t>
      </w:r>
    </w:p>
    <w:p w14:paraId="1125B1AE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)</w:t>
      </w:r>
    </w:p>
    <w:p w14:paraId="6E1E0D77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CREATE TABLE penalties</w:t>
      </w:r>
    </w:p>
    <w:p w14:paraId="11F78359" w14:textId="77777777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>(</w:t>
      </w:r>
    </w:p>
    <w:p w14:paraId="5F769D36" w14:textId="4D7B078D" w:rsidR="00436F55" w:rsidRPr="00436F55" w:rsidRDefault="00436F55" w:rsidP="00436F55">
      <w:pPr>
        <w:rPr>
          <w:rFonts w:eastAsia="sans-serif" w:cs="Times New Roman"/>
          <w:sz w:val="20"/>
          <w:szCs w:val="20"/>
          <w:lang w:eastAsia="zh-CN" w:bidi="ar"/>
        </w:rPr>
      </w:pPr>
      <w:r w:rsidRPr="00436F55">
        <w:rPr>
          <w:rFonts w:eastAsia="sans-serif" w:cs="Times New Roman"/>
          <w:sz w:val="20"/>
          <w:szCs w:val="20"/>
          <w:lang w:eastAsia="zh-CN" w:bidi="ar"/>
        </w:rPr>
        <w:tab/>
      </w:r>
      <w:r w:rsidR="00130D02" w:rsidRPr="00436F55">
        <w:rPr>
          <w:rFonts w:eastAsia="sans-serif" w:cs="Times New Roman"/>
          <w:sz w:val="20"/>
          <w:szCs w:val="20"/>
          <w:lang w:eastAsia="zh-CN" w:bidi="ar"/>
        </w:rPr>
        <w:t>I</w:t>
      </w:r>
      <w:r w:rsidRPr="00436F55">
        <w:rPr>
          <w:rFonts w:eastAsia="sans-serif" w:cs="Times New Roman"/>
          <w:sz w:val="20"/>
          <w:szCs w:val="20"/>
          <w:lang w:eastAsia="zh-CN" w:bidi="ar"/>
        </w:rPr>
        <w:t>d</w:t>
      </w:r>
      <w:r w:rsidR="00130D02">
        <w:rPr>
          <w:rFonts w:eastAsia="sans-serif" w:cs="Times New Roman"/>
          <w:sz w:val="20"/>
          <w:szCs w:val="20"/>
          <w:lang w:eastAsia="zh-CN" w:bidi="ar"/>
        </w:rPr>
        <w:t xml:space="preserve"> INTEGER</w:t>
      </w:r>
      <w:r w:rsidRPr="00436F55">
        <w:rPr>
          <w:rFonts w:eastAsia="sans-serif" w:cs="Times New Roman"/>
          <w:sz w:val="20"/>
          <w:szCs w:val="20"/>
          <w:lang w:eastAsia="zh-CN" w:bidi="ar"/>
        </w:rPr>
        <w:t>,</w:t>
      </w:r>
    </w:p>
    <w:p w14:paraId="36EEC7A6" w14:textId="3BA4D633" w:rsidR="00436F55" w:rsidRPr="00436F55" w:rsidRDefault="00130D02" w:rsidP="00436F55">
      <w:pPr>
        <w:rPr>
          <w:rFonts w:eastAsia="sans-serif" w:cs="Times New Roman"/>
          <w:sz w:val="20"/>
          <w:szCs w:val="20"/>
          <w:lang w:eastAsia="zh-CN" w:bidi="ar"/>
        </w:rPr>
      </w:pPr>
      <w:r>
        <w:rPr>
          <w:rFonts w:eastAsia="sans-serif" w:cs="Times New Roman"/>
          <w:sz w:val="20"/>
          <w:szCs w:val="20"/>
          <w:lang w:eastAsia="zh-CN" w:bidi="ar"/>
        </w:rPr>
        <w:tab/>
      </w:r>
      <w:proofErr w:type="gramStart"/>
      <w:r>
        <w:rPr>
          <w:rFonts w:eastAsia="sans-serif" w:cs="Times New Roman"/>
          <w:sz w:val="20"/>
          <w:szCs w:val="20"/>
          <w:lang w:eastAsia="zh-CN" w:bidi="ar"/>
        </w:rPr>
        <w:t>info</w:t>
      </w:r>
      <w:proofErr w:type="gramEnd"/>
      <w:r w:rsidR="00436F55" w:rsidRPr="00436F55">
        <w:rPr>
          <w:rFonts w:eastAsia="sans-serif" w:cs="Times New Roman"/>
          <w:sz w:val="20"/>
          <w:szCs w:val="20"/>
          <w:lang w:eastAsia="zh-CN" w:bidi="ar"/>
        </w:rPr>
        <w:t xml:space="preserve"> </w:t>
      </w:r>
      <w:r>
        <w:rPr>
          <w:rFonts w:eastAsia="sans-serif" w:cs="Times New Roman"/>
          <w:sz w:val="20"/>
          <w:szCs w:val="20"/>
          <w:lang w:eastAsia="zh-CN" w:bidi="ar"/>
        </w:rPr>
        <w:t>VARCHAR(255) NOT NULL</w:t>
      </w:r>
    </w:p>
    <w:p w14:paraId="016E0DEA" w14:textId="53F8753F" w:rsidR="00436F55" w:rsidRPr="00436F55" w:rsidRDefault="00130D02" w:rsidP="00436F55">
      <w:pPr>
        <w:rPr>
          <w:rFonts w:eastAsia="sans-serif" w:cs="Times New Roman"/>
          <w:sz w:val="20"/>
          <w:szCs w:val="20"/>
          <w:lang w:eastAsia="zh-CN" w:bidi="ar"/>
        </w:rPr>
      </w:pPr>
      <w:r>
        <w:rPr>
          <w:rFonts w:eastAsia="sans-serif" w:cs="Times New Roman"/>
          <w:sz w:val="20"/>
          <w:szCs w:val="20"/>
          <w:lang w:eastAsia="zh-CN" w:bidi="ar"/>
        </w:rPr>
        <w:tab/>
      </w:r>
      <w:proofErr w:type="spellStart"/>
      <w:proofErr w:type="gramStart"/>
      <w:r>
        <w:rPr>
          <w:rFonts w:eastAsia="sans-serif" w:cs="Times New Roman"/>
          <w:sz w:val="20"/>
          <w:szCs w:val="20"/>
          <w:lang w:eastAsia="zh-CN" w:bidi="ar"/>
        </w:rPr>
        <w:t>to_be_paid</w:t>
      </w:r>
      <w:proofErr w:type="spellEnd"/>
      <w:proofErr w:type="gramEnd"/>
      <w:r>
        <w:rPr>
          <w:rFonts w:eastAsia="sans-serif" w:cs="Times New Roman"/>
          <w:sz w:val="20"/>
          <w:szCs w:val="20"/>
          <w:lang w:eastAsia="zh-CN" w:bidi="ar"/>
        </w:rPr>
        <w:t xml:space="preserve"> VARCHAR(10)</w:t>
      </w:r>
      <w:r w:rsidR="00436F55" w:rsidRPr="00436F55">
        <w:rPr>
          <w:rFonts w:eastAsia="sans-serif" w:cs="Times New Roman"/>
          <w:sz w:val="20"/>
          <w:szCs w:val="20"/>
          <w:lang w:eastAsia="zh-CN" w:bidi="ar"/>
        </w:rPr>
        <w:t xml:space="preserve"> NOT NULL</w:t>
      </w:r>
    </w:p>
    <w:p w14:paraId="693D2109" w14:textId="76187EFB" w:rsidR="00FF0558" w:rsidRDefault="00436F55" w:rsidP="00436F55">
      <w:pPr>
        <w:rPr>
          <w:rFonts w:eastAsia="sans-serif" w:cs="Times New Roman"/>
          <w:sz w:val="20"/>
          <w:szCs w:val="20"/>
          <w:lang w:val="ru-RU" w:eastAsia="zh-CN" w:bidi="ar"/>
        </w:rPr>
      </w:pPr>
      <w:r w:rsidRPr="00436F55">
        <w:rPr>
          <w:rFonts w:eastAsia="sans-serif" w:cs="Times New Roman"/>
          <w:sz w:val="20"/>
          <w:szCs w:val="20"/>
          <w:lang w:val="ru-RU" w:eastAsia="zh-CN" w:bidi="ar"/>
        </w:rPr>
        <w:t>)</w:t>
      </w:r>
    </w:p>
    <w:p w14:paraId="13DDF559" w14:textId="77777777" w:rsidR="002853F8" w:rsidRDefault="002853F8" w:rsidP="00436F55">
      <w:pPr>
        <w:rPr>
          <w:rFonts w:eastAsia="sans-serif" w:cs="Times New Roman"/>
          <w:sz w:val="20"/>
          <w:szCs w:val="20"/>
          <w:lang w:val="ru-RU" w:eastAsia="zh-CN" w:bidi="ar"/>
        </w:rPr>
      </w:pPr>
    </w:p>
    <w:p w14:paraId="451A09D5" w14:textId="79622DA3" w:rsidR="002853F8" w:rsidRPr="00436F55" w:rsidRDefault="002853F8" w:rsidP="00436F55">
      <w:pPr>
        <w:rPr>
          <w:rFonts w:eastAsia="sans-serif" w:cs="Times New Roman"/>
          <w:sz w:val="20"/>
          <w:szCs w:val="20"/>
          <w:lang w:val="ru-RU" w:eastAsia="zh-CN" w:bidi="ar"/>
        </w:rPr>
      </w:pPr>
      <w:r>
        <w:rPr>
          <w:noProof/>
          <w:lang w:val="ru-RU" w:eastAsia="ru-RU"/>
        </w:rPr>
        <w:drawing>
          <wp:inline distT="0" distB="0" distL="0" distR="0" wp14:anchorId="467DD04F" wp14:editId="7E1DA8FA">
            <wp:extent cx="6120765" cy="716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t>Вывод</w:t>
      </w:r>
      <w:r w:rsidR="005F5A01" w:rsidRPr="005F5A01">
        <w:rPr>
          <w:lang w:val="ru-RU"/>
        </w:rPr>
        <w:t>:</w:t>
      </w:r>
    </w:p>
    <w:p w14:paraId="06B25C6F" w14:textId="02F5219E" w:rsidR="00306314" w:rsidRPr="00FF0558" w:rsidRDefault="00FF0558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</w:t>
      </w:r>
      <w:r w:rsidRPr="00FF0558">
        <w:rPr>
          <w:lang w:val="ru-RU"/>
        </w:rPr>
        <w:t xml:space="preserve"> </w:t>
      </w:r>
      <w:r>
        <w:rPr>
          <w:lang w:val="ru-RU"/>
        </w:rPr>
        <w:t>изучил основные понятия и определения в данной теме</w:t>
      </w:r>
      <w:r w:rsidRPr="00FF0558">
        <w:rPr>
          <w:lang w:val="ru-RU"/>
        </w:rPr>
        <w:t>.</w:t>
      </w:r>
      <w:r w:rsidR="009B47BB">
        <w:rPr>
          <w:lang w:val="ru-RU"/>
        </w:rPr>
        <w:t xml:space="preserve"> Ну и конечно же преисполнился. 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30D02"/>
    <w:rsid w:val="00152225"/>
    <w:rsid w:val="00193E26"/>
    <w:rsid w:val="002231F8"/>
    <w:rsid w:val="00262C15"/>
    <w:rsid w:val="00273D1E"/>
    <w:rsid w:val="002853F8"/>
    <w:rsid w:val="002A335D"/>
    <w:rsid w:val="002A6C17"/>
    <w:rsid w:val="00306314"/>
    <w:rsid w:val="0034579B"/>
    <w:rsid w:val="00373F09"/>
    <w:rsid w:val="003B5187"/>
    <w:rsid w:val="003C6857"/>
    <w:rsid w:val="00436F55"/>
    <w:rsid w:val="00460CE8"/>
    <w:rsid w:val="00463BB8"/>
    <w:rsid w:val="00465DF4"/>
    <w:rsid w:val="004F147B"/>
    <w:rsid w:val="004F1E93"/>
    <w:rsid w:val="00525598"/>
    <w:rsid w:val="00526281"/>
    <w:rsid w:val="00595BCE"/>
    <w:rsid w:val="005F5A01"/>
    <w:rsid w:val="00640F06"/>
    <w:rsid w:val="006678DA"/>
    <w:rsid w:val="006921F3"/>
    <w:rsid w:val="00702078"/>
    <w:rsid w:val="0075799C"/>
    <w:rsid w:val="00802126"/>
    <w:rsid w:val="00811D0E"/>
    <w:rsid w:val="008C23A0"/>
    <w:rsid w:val="008C48BC"/>
    <w:rsid w:val="00957580"/>
    <w:rsid w:val="009624ED"/>
    <w:rsid w:val="009644C3"/>
    <w:rsid w:val="00971077"/>
    <w:rsid w:val="00996293"/>
    <w:rsid w:val="009B0660"/>
    <w:rsid w:val="009B47BB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aa-ET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C2BC-B525-4E68-B839-8BCEF763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493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14</cp:revision>
  <dcterms:created xsi:type="dcterms:W3CDTF">2021-10-15T10:34:00Z</dcterms:created>
  <dcterms:modified xsi:type="dcterms:W3CDTF">2021-12-12T12:04:00Z</dcterms:modified>
</cp:coreProperties>
</file>
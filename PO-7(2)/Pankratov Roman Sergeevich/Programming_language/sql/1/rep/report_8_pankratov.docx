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82E6B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7D39908A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246AFD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Кафедра ИИТ</w:t>
      </w:r>
    </w:p>
    <w:p w14:paraId="379ABB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62220E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655EBF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949D0E6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FDFD88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398380A0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04EA471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AB592A6" w14:textId="3036C1A4" w:rsidR="00702078" w:rsidRPr="005F5A01" w:rsidRDefault="00702078" w:rsidP="00702078">
      <w:pPr>
        <w:jc w:val="center"/>
        <w:rPr>
          <w:rFonts w:cs="Times New Roman"/>
          <w:b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ru-BY"/>
        </w:rPr>
        <w:t>Лабораторная работа №</w:t>
      </w:r>
      <w:r w:rsidR="00FF0558">
        <w:rPr>
          <w:rFonts w:cs="Times New Roman"/>
          <w:b/>
          <w:sz w:val="28"/>
          <w:szCs w:val="28"/>
          <w:lang w:val="ru-RU"/>
        </w:rPr>
        <w:t>8</w:t>
      </w:r>
    </w:p>
    <w:p w14:paraId="12C7AF9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По дисциплине: “Языки программирования”</w:t>
      </w:r>
    </w:p>
    <w:p w14:paraId="18D727B1" w14:textId="4AC0A3EE" w:rsidR="00FF0558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Тема: “</w:t>
      </w:r>
      <w:r w:rsidR="00FF0558" w:rsidRPr="00FF0558">
        <w:rPr>
          <w:rFonts w:cs="Times New Roman"/>
          <w:sz w:val="28"/>
          <w:szCs w:val="28"/>
          <w:lang w:val="ru-BY"/>
        </w:rPr>
        <w:t>Основные понятия и определения. Этапы проектирования БД</w:t>
      </w:r>
      <w:r w:rsidR="00FF0558">
        <w:rPr>
          <w:rFonts w:cs="Times New Roman"/>
          <w:sz w:val="28"/>
          <w:szCs w:val="28"/>
          <w:lang w:val="ru-BY"/>
        </w:rPr>
        <w:t>”</w:t>
      </w:r>
    </w:p>
    <w:p w14:paraId="11A8F48D" w14:textId="111A61EF" w:rsidR="00702078" w:rsidRPr="00BF3596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bCs/>
          <w:sz w:val="28"/>
          <w:szCs w:val="28"/>
          <w:lang w:val="ru-BY"/>
        </w:rPr>
        <w:t>Вариант №</w:t>
      </w:r>
      <w:r w:rsidR="00BF3596" w:rsidRPr="00BF3596">
        <w:rPr>
          <w:rFonts w:cs="Times New Roman"/>
          <w:b/>
          <w:bCs/>
          <w:sz w:val="28"/>
          <w:szCs w:val="28"/>
          <w:lang w:val="ru-RU"/>
        </w:rPr>
        <w:t>3</w:t>
      </w:r>
    </w:p>
    <w:p w14:paraId="19BA88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42220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C4FD0C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77B69589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639B633D" w14:textId="77777777" w:rsidR="00702078" w:rsidRPr="00702078" w:rsidRDefault="00702078" w:rsidP="00702078">
      <w:pPr>
        <w:rPr>
          <w:rFonts w:cs="Times New Roman"/>
          <w:sz w:val="28"/>
          <w:szCs w:val="28"/>
          <w:lang w:val="ru-BY"/>
        </w:rPr>
      </w:pPr>
    </w:p>
    <w:p w14:paraId="5B3AF838" w14:textId="35426B7E" w:rsidR="00702078" w:rsidRPr="00BF3596" w:rsidRDefault="00702078" w:rsidP="00702078">
      <w:pPr>
        <w:ind w:left="4536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ru-BY"/>
        </w:rPr>
        <w:t>Выполнил</w:t>
      </w:r>
      <w:r w:rsidRPr="00702078">
        <w:rPr>
          <w:rFonts w:cs="Times New Roman"/>
          <w:sz w:val="28"/>
          <w:szCs w:val="28"/>
          <w:lang w:val="ru-BY"/>
        </w:rPr>
        <w:t xml:space="preserve">: студент 2 курса группы ПО-7              </w:t>
      </w:r>
      <w:r w:rsidR="00BF3596">
        <w:rPr>
          <w:rFonts w:cs="Times New Roman"/>
          <w:sz w:val="28"/>
          <w:szCs w:val="28"/>
          <w:lang w:val="ru-RU"/>
        </w:rPr>
        <w:t>Панкратов Роман Сергеевич</w:t>
      </w:r>
    </w:p>
    <w:p w14:paraId="00516D1D" w14:textId="12F0CEA7" w:rsidR="00702078" w:rsidRPr="00BF3596" w:rsidRDefault="00702078" w:rsidP="00702078">
      <w:pPr>
        <w:ind w:left="4536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ru-BY"/>
        </w:rPr>
        <w:t xml:space="preserve">Проверила: </w:t>
      </w:r>
      <w:r w:rsidR="00BF3596">
        <w:rPr>
          <w:rFonts w:cs="Times New Roman"/>
          <w:bCs/>
          <w:sz w:val="28"/>
          <w:szCs w:val="28"/>
          <w:lang w:val="ru-RU"/>
        </w:rPr>
        <w:t>Бойко Д</w:t>
      </w:r>
      <w:r w:rsidR="00BF3596" w:rsidRPr="005F5A01">
        <w:rPr>
          <w:rFonts w:cs="Times New Roman"/>
          <w:bCs/>
          <w:sz w:val="28"/>
          <w:szCs w:val="28"/>
          <w:lang w:val="ru-RU"/>
        </w:rPr>
        <w:t>.</w:t>
      </w:r>
      <w:r w:rsidR="00BF3596">
        <w:rPr>
          <w:rFonts w:cs="Times New Roman"/>
          <w:bCs/>
          <w:sz w:val="28"/>
          <w:szCs w:val="28"/>
          <w:lang w:val="ru-RU"/>
        </w:rPr>
        <w:t>О</w:t>
      </w:r>
      <w:r w:rsidR="00BF3596" w:rsidRPr="005F5A01">
        <w:rPr>
          <w:rFonts w:cs="Times New Roman"/>
          <w:bCs/>
          <w:sz w:val="28"/>
          <w:szCs w:val="28"/>
          <w:lang w:val="ru-RU"/>
        </w:rPr>
        <w:t>.</w:t>
      </w:r>
    </w:p>
    <w:p w14:paraId="4ED3B32C" w14:textId="77777777" w:rsidR="00702078" w:rsidRPr="00702078" w:rsidRDefault="00702078" w:rsidP="00702078">
      <w:pPr>
        <w:ind w:left="4536"/>
        <w:rPr>
          <w:rFonts w:cs="Times New Roman"/>
          <w:sz w:val="28"/>
          <w:szCs w:val="28"/>
          <w:lang w:val="ru-BY"/>
        </w:rPr>
      </w:pPr>
    </w:p>
    <w:p w14:paraId="4B792163" w14:textId="77777777" w:rsidR="005F5A01" w:rsidRDefault="005F5A01" w:rsidP="00702078">
      <w:pPr>
        <w:spacing w:before="720"/>
        <w:rPr>
          <w:rFonts w:cs="Times New Roman"/>
          <w:sz w:val="28"/>
          <w:szCs w:val="28"/>
          <w:lang w:val="ru-BY"/>
        </w:rPr>
      </w:pPr>
    </w:p>
    <w:p w14:paraId="5B5DCBEF" w14:textId="77777777" w:rsidR="00FF0558" w:rsidRPr="00702078" w:rsidRDefault="00FF0558" w:rsidP="00702078">
      <w:pPr>
        <w:spacing w:before="720"/>
        <w:rPr>
          <w:rFonts w:cs="Times New Roman"/>
          <w:sz w:val="28"/>
          <w:szCs w:val="28"/>
          <w:lang w:val="ru-BY"/>
        </w:rPr>
      </w:pPr>
    </w:p>
    <w:p w14:paraId="25F0A6E5" w14:textId="77777777" w:rsidR="00702078" w:rsidRPr="00702078" w:rsidRDefault="00702078" w:rsidP="00702078">
      <w:pPr>
        <w:spacing w:before="600"/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Брест 2021</w:t>
      </w:r>
    </w:p>
    <w:p w14:paraId="30E17744" w14:textId="5B52F026" w:rsidR="00E44AC2" w:rsidRPr="00FF0558" w:rsidRDefault="00702078" w:rsidP="00702078">
      <w:pPr>
        <w:pStyle w:val="3"/>
        <w:spacing w:before="0" w:after="240" w:line="288" w:lineRule="auto"/>
        <w:rPr>
          <w:lang w:val="en-US"/>
        </w:rPr>
      </w:pPr>
      <w:r w:rsidRPr="00702078">
        <w:lastRenderedPageBreak/>
        <w:t>Цель работы</w:t>
      </w:r>
      <w:r w:rsidR="00FF0558">
        <w:rPr>
          <w:lang w:val="en-US"/>
        </w:rPr>
        <w:t>:</w:t>
      </w:r>
    </w:p>
    <w:p w14:paraId="32389B2A" w14:textId="775A1413" w:rsidR="005F5A01" w:rsidRPr="00FF0558" w:rsidRDefault="005F5A01" w:rsidP="00702078">
      <w:pPr>
        <w:pStyle w:val="3"/>
        <w:spacing w:before="0" w:after="240" w:line="288" w:lineRule="auto"/>
        <w:rPr>
          <w:b w:val="0"/>
          <w:lang w:val="ru-RU"/>
        </w:rPr>
      </w:pPr>
      <w:r w:rsidRPr="005F5A01">
        <w:rPr>
          <w:rFonts w:cs="Times New Roman"/>
          <w:b w:val="0"/>
          <w:szCs w:val="28"/>
        </w:rPr>
        <w:t xml:space="preserve">Изучение </w:t>
      </w:r>
      <w:r w:rsidR="00FF0558" w:rsidRPr="00FF0558">
        <w:rPr>
          <w:rFonts w:cs="Times New Roman"/>
          <w:b w:val="0"/>
          <w:szCs w:val="28"/>
          <w:lang w:val="ru-RU"/>
        </w:rPr>
        <w:t>э</w:t>
      </w:r>
      <w:r w:rsidR="00FF0558" w:rsidRPr="00FF0558">
        <w:rPr>
          <w:rFonts w:cs="Times New Roman"/>
          <w:b w:val="0"/>
          <w:szCs w:val="28"/>
        </w:rPr>
        <w:t>тап</w:t>
      </w:r>
      <w:proofErr w:type="spellStart"/>
      <w:r w:rsidR="00FF0558">
        <w:rPr>
          <w:rFonts w:cs="Times New Roman"/>
          <w:b w:val="0"/>
          <w:szCs w:val="28"/>
          <w:lang w:val="ru-RU"/>
        </w:rPr>
        <w:t>о</w:t>
      </w:r>
      <w:r w:rsidR="00FF0558" w:rsidRPr="00FF0558">
        <w:rPr>
          <w:rFonts w:cs="Times New Roman"/>
          <w:b w:val="0"/>
          <w:szCs w:val="28"/>
          <w:lang w:val="ru-RU"/>
        </w:rPr>
        <w:t>в</w:t>
      </w:r>
      <w:proofErr w:type="spellEnd"/>
      <w:r w:rsidR="00FF0558" w:rsidRPr="00FF0558">
        <w:rPr>
          <w:rFonts w:cs="Times New Roman"/>
          <w:b w:val="0"/>
          <w:szCs w:val="28"/>
        </w:rPr>
        <w:t xml:space="preserve"> проектирования БД</w:t>
      </w:r>
      <w:r w:rsidR="00FF0558" w:rsidRPr="00FF0558">
        <w:rPr>
          <w:rFonts w:cs="Times New Roman"/>
          <w:b w:val="0"/>
          <w:szCs w:val="28"/>
          <w:lang w:val="ru-RU"/>
        </w:rPr>
        <w:t>.</w:t>
      </w:r>
    </w:p>
    <w:p w14:paraId="1248A362" w14:textId="6F4C407D" w:rsidR="00702078" w:rsidRPr="00FF0558" w:rsidRDefault="00702078" w:rsidP="00702078">
      <w:pPr>
        <w:pStyle w:val="3"/>
        <w:spacing w:before="0" w:after="240" w:line="288" w:lineRule="auto"/>
        <w:rPr>
          <w:lang w:val="ru-RU"/>
        </w:rPr>
      </w:pPr>
      <w:r w:rsidRPr="00702078">
        <w:t>Общие требования</w:t>
      </w:r>
      <w:r w:rsidR="00FF0558" w:rsidRPr="00FF0558">
        <w:rPr>
          <w:lang w:val="ru-RU"/>
        </w:rPr>
        <w:t>:</w:t>
      </w:r>
    </w:p>
    <w:p w14:paraId="2B68A59D" w14:textId="77777777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</w:t>
      </w:r>
    </w:p>
    <w:p w14:paraId="68A6474F" w14:textId="77777777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Выбрать предметную область (согласовать с преподавателем)</w:t>
      </w:r>
    </w:p>
    <w:p w14:paraId="4E0A8248" w14:textId="77777777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Выполнить этап концептуального проектирования</w:t>
      </w:r>
    </w:p>
    <w:p w14:paraId="0434E32B" w14:textId="77777777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Выполнить этап логического проектирования</w:t>
      </w:r>
    </w:p>
    <w:p w14:paraId="507C4BBA" w14:textId="479BB376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Оформить отчет</w:t>
      </w:r>
    </w:p>
    <w:p w14:paraId="5C4F7E54" w14:textId="17D3BBA6" w:rsidR="00FF0558" w:rsidRPr="00FF0558" w:rsidRDefault="00FF0558" w:rsidP="00FF0558">
      <w:pPr>
        <w:pStyle w:val="a6"/>
        <w:jc w:val="both"/>
        <w:rPr>
          <w:b/>
          <w:sz w:val="28"/>
          <w:szCs w:val="28"/>
          <w:lang w:val="en-US"/>
        </w:rPr>
      </w:pPr>
      <w:r w:rsidRPr="00FF0558">
        <w:rPr>
          <w:b/>
          <w:sz w:val="28"/>
          <w:szCs w:val="28"/>
        </w:rPr>
        <w:t>Решение</w:t>
      </w:r>
      <w:r>
        <w:rPr>
          <w:b/>
          <w:sz w:val="28"/>
          <w:szCs w:val="28"/>
          <w:lang w:val="en-US"/>
        </w:rPr>
        <w:t>:</w:t>
      </w:r>
      <w:bookmarkStart w:id="0" w:name="_GoBack"/>
      <w:bookmarkEnd w:id="0"/>
    </w:p>
    <w:p w14:paraId="6D0734F9" w14:textId="2CA5FA5B" w:rsidR="005F5A01" w:rsidRDefault="00FF0558" w:rsidP="005F5A01">
      <w:pPr>
        <w:rPr>
          <w:rFonts w:ascii="Tinos" w:eastAsia="sans-serif" w:hAnsi="Tinos" w:cs="Tinos"/>
          <w:sz w:val="28"/>
          <w:szCs w:val="28"/>
          <w:lang w:val="ru-RU" w:eastAsia="zh-CN" w:bidi="ar"/>
        </w:rPr>
      </w:pPr>
      <w:r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Была выбрана предметная область </w:t>
      </w:r>
      <w:r w:rsidRPr="00FF05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– </w:t>
      </w:r>
      <w:r>
        <w:rPr>
          <w:rFonts w:ascii="Tinos" w:eastAsia="sans-serif" w:hAnsi="Tinos" w:cs="Tinos"/>
          <w:sz w:val="28"/>
          <w:szCs w:val="28"/>
          <w:lang w:val="ru-RU" w:eastAsia="zh-CN" w:bidi="ar"/>
        </w:rPr>
        <w:t>банковский учет</w:t>
      </w:r>
      <w:r w:rsidRPr="00FF0558">
        <w:rPr>
          <w:rFonts w:ascii="Tinos" w:eastAsia="sans-serif" w:hAnsi="Tinos" w:cs="Tinos"/>
          <w:sz w:val="28"/>
          <w:szCs w:val="28"/>
          <w:lang w:val="ru-RU" w:eastAsia="zh-CN" w:bidi="ar"/>
        </w:rPr>
        <w:t>.</w:t>
      </w:r>
    </w:p>
    <w:p w14:paraId="768252B7" w14:textId="6A841C43" w:rsidR="00FF0558" w:rsidRDefault="00FF0558" w:rsidP="005F5A01">
      <w:pPr>
        <w:rPr>
          <w:rFonts w:ascii="Tinos" w:eastAsia="sans-serif" w:hAnsi="Tinos" w:cs="Tinos"/>
          <w:b/>
          <w:sz w:val="28"/>
          <w:szCs w:val="28"/>
          <w:lang w:eastAsia="zh-CN" w:bidi="ar"/>
        </w:rPr>
      </w:pPr>
      <w:r w:rsidRPr="00FF0558">
        <w:rPr>
          <w:rFonts w:ascii="Tinos" w:eastAsia="sans-serif" w:hAnsi="Tinos" w:cs="Tinos"/>
          <w:b/>
          <w:sz w:val="28"/>
          <w:szCs w:val="28"/>
          <w:lang w:val="ru-RU" w:eastAsia="zh-CN" w:bidi="ar"/>
        </w:rPr>
        <w:t xml:space="preserve">Спроектированная схема </w:t>
      </w:r>
      <w:proofErr w:type="spellStart"/>
      <w:r w:rsidRPr="00FF0558">
        <w:rPr>
          <w:rFonts w:ascii="Tinos" w:eastAsia="sans-serif" w:hAnsi="Tinos" w:cs="Tinos"/>
          <w:b/>
          <w:sz w:val="28"/>
          <w:szCs w:val="28"/>
          <w:lang w:val="ru-RU" w:eastAsia="zh-CN" w:bidi="ar"/>
        </w:rPr>
        <w:t>бд</w:t>
      </w:r>
      <w:proofErr w:type="spellEnd"/>
      <w:r w:rsidRPr="00FF0558">
        <w:rPr>
          <w:rFonts w:ascii="Tinos" w:eastAsia="sans-serif" w:hAnsi="Tinos" w:cs="Tinos"/>
          <w:b/>
          <w:sz w:val="28"/>
          <w:szCs w:val="28"/>
          <w:lang w:eastAsia="zh-CN" w:bidi="ar"/>
        </w:rPr>
        <w:t>:</w:t>
      </w:r>
    </w:p>
    <w:p w14:paraId="693D2109" w14:textId="24B2A4FB" w:rsidR="00FF0558" w:rsidRPr="00FF0558" w:rsidRDefault="00FF0558" w:rsidP="005F5A01">
      <w:pPr>
        <w:rPr>
          <w:rFonts w:ascii="Tinos" w:eastAsia="sans-serif" w:hAnsi="Tinos" w:cs="Tinos"/>
          <w:b/>
          <w:sz w:val="28"/>
          <w:szCs w:val="28"/>
          <w:lang w:val="ru-RU" w:eastAsia="zh-CN" w:bidi="ar"/>
        </w:rPr>
      </w:pPr>
      <w:r>
        <w:rPr>
          <w:rFonts w:ascii="Tinos" w:eastAsia="sans-serif" w:hAnsi="Tinos" w:cs="Tinos"/>
          <w:b/>
          <w:sz w:val="28"/>
          <w:szCs w:val="28"/>
          <w:lang w:eastAsia="zh-CN" w:bidi="ar"/>
        </w:rPr>
        <w:pict w14:anchorId="5CCE50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83pt">
            <v:imagedata r:id="rId6" o:title="Снимок экрана 2021-11-12 231648"/>
          </v:shape>
        </w:pict>
      </w:r>
    </w:p>
    <w:p w14:paraId="27BD8D35" w14:textId="7CAE175E" w:rsidR="00306314" w:rsidRPr="005F5A01" w:rsidRDefault="00306314" w:rsidP="00306314">
      <w:pPr>
        <w:pStyle w:val="3"/>
        <w:rPr>
          <w:lang w:val="ru-RU"/>
        </w:rPr>
      </w:pPr>
      <w:r>
        <w:lastRenderedPageBreak/>
        <w:t>Вывод</w:t>
      </w:r>
      <w:r w:rsidR="005F5A01" w:rsidRPr="005F5A01">
        <w:rPr>
          <w:lang w:val="ru-RU"/>
        </w:rPr>
        <w:t>:</w:t>
      </w:r>
    </w:p>
    <w:p w14:paraId="06B25C6F" w14:textId="2EDCFFC0" w:rsidR="00306314" w:rsidRPr="00FF0558" w:rsidRDefault="00FF0558" w:rsidP="00306314">
      <w:pPr>
        <w:rPr>
          <w:lang w:val="ru-RU"/>
        </w:rPr>
      </w:pPr>
      <w:r>
        <w:rPr>
          <w:lang w:val="ru-RU"/>
        </w:rPr>
        <w:t xml:space="preserve">Я научился проектировать </w:t>
      </w:r>
      <w:proofErr w:type="spellStart"/>
      <w:r>
        <w:rPr>
          <w:lang w:val="ru-RU"/>
        </w:rPr>
        <w:t>бд</w:t>
      </w:r>
      <w:proofErr w:type="spellEnd"/>
      <w:r>
        <w:rPr>
          <w:lang w:val="ru-RU"/>
        </w:rPr>
        <w:t xml:space="preserve"> и</w:t>
      </w:r>
      <w:r w:rsidRPr="00FF0558">
        <w:rPr>
          <w:lang w:val="ru-RU"/>
        </w:rPr>
        <w:t xml:space="preserve"> </w:t>
      </w:r>
      <w:r>
        <w:rPr>
          <w:lang w:val="ru-RU"/>
        </w:rPr>
        <w:t>изучил основные понятия и определения в данной теме</w:t>
      </w:r>
      <w:r w:rsidRPr="00FF0558">
        <w:rPr>
          <w:lang w:val="ru-RU"/>
        </w:rPr>
        <w:t>.</w:t>
      </w:r>
    </w:p>
    <w:sectPr w:rsidR="00306314" w:rsidRPr="00FF0558" w:rsidSect="00996293">
      <w:pgSz w:w="11906" w:h="16838"/>
      <w:pgMar w:top="851" w:right="1133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Tinos">
    <w:altName w:val="Times New Roman"/>
    <w:charset w:val="00"/>
    <w:family w:val="auto"/>
    <w:pitch w:val="default"/>
    <w:sig w:usb0="00000000" w:usb1="500078FF" w:usb2="00000029" w:usb3="00000000" w:csb0="600001BF" w:csb1="DFF70000"/>
  </w:font>
  <w:font w:name="sans-serif">
    <w:altName w:val="Comfortaa Ligh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E3748"/>
    <w:multiLevelType w:val="hybridMultilevel"/>
    <w:tmpl w:val="A3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B5D70"/>
    <w:multiLevelType w:val="hybridMultilevel"/>
    <w:tmpl w:val="DDD83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008AF"/>
    <w:multiLevelType w:val="hybridMultilevel"/>
    <w:tmpl w:val="AF4C6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D4EC9"/>
    <w:multiLevelType w:val="hybridMultilevel"/>
    <w:tmpl w:val="96302C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531F1"/>
    <w:multiLevelType w:val="hybridMultilevel"/>
    <w:tmpl w:val="3ED6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F3C73"/>
    <w:multiLevelType w:val="hybridMultilevel"/>
    <w:tmpl w:val="63367A88"/>
    <w:lvl w:ilvl="0" w:tplc="F2C4F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D71A98"/>
    <w:multiLevelType w:val="hybridMultilevel"/>
    <w:tmpl w:val="B0F88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0C5BFC"/>
    <w:multiLevelType w:val="hybridMultilevel"/>
    <w:tmpl w:val="0EF899CE"/>
    <w:lvl w:ilvl="0" w:tplc="7ECE2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F93F65"/>
    <w:multiLevelType w:val="multilevel"/>
    <w:tmpl w:val="3FF93F65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438C0751"/>
    <w:multiLevelType w:val="hybridMultilevel"/>
    <w:tmpl w:val="B6E28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42432"/>
    <w:multiLevelType w:val="hybridMultilevel"/>
    <w:tmpl w:val="AB267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F71D8"/>
    <w:multiLevelType w:val="hybridMultilevel"/>
    <w:tmpl w:val="AFFAB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F406D"/>
    <w:multiLevelType w:val="hybridMultilevel"/>
    <w:tmpl w:val="7A9E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EE6CA6"/>
    <w:multiLevelType w:val="hybridMultilevel"/>
    <w:tmpl w:val="EA0A1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75B27"/>
    <w:multiLevelType w:val="hybridMultilevel"/>
    <w:tmpl w:val="3D2E6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3"/>
  </w:num>
  <w:num w:numId="5">
    <w:abstractNumId w:val="12"/>
  </w:num>
  <w:num w:numId="6">
    <w:abstractNumId w:val="15"/>
  </w:num>
  <w:num w:numId="7">
    <w:abstractNumId w:val="14"/>
  </w:num>
  <w:num w:numId="8">
    <w:abstractNumId w:val="2"/>
  </w:num>
  <w:num w:numId="9">
    <w:abstractNumId w:val="4"/>
  </w:num>
  <w:num w:numId="10">
    <w:abstractNumId w:val="0"/>
  </w:num>
  <w:num w:numId="11">
    <w:abstractNumId w:val="8"/>
  </w:num>
  <w:num w:numId="12">
    <w:abstractNumId w:val="6"/>
  </w:num>
  <w:num w:numId="13">
    <w:abstractNumId w:val="13"/>
  </w:num>
  <w:num w:numId="14">
    <w:abstractNumId w:val="9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TrueTypeFonts/>
  <w:saveSubsetFonts/>
  <w:proofState w:spelling="clean" w:grammar="clean"/>
  <w:attachedTemplate r:id="rId1"/>
  <w:defaultTabStop w:val="48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78"/>
    <w:rsid w:val="0006566F"/>
    <w:rsid w:val="000F58E4"/>
    <w:rsid w:val="00106B9E"/>
    <w:rsid w:val="00116E5E"/>
    <w:rsid w:val="00152225"/>
    <w:rsid w:val="00193E26"/>
    <w:rsid w:val="002231F8"/>
    <w:rsid w:val="00262C15"/>
    <w:rsid w:val="00273D1E"/>
    <w:rsid w:val="002A335D"/>
    <w:rsid w:val="002A6C17"/>
    <w:rsid w:val="00306314"/>
    <w:rsid w:val="0034579B"/>
    <w:rsid w:val="00373F09"/>
    <w:rsid w:val="003B5187"/>
    <w:rsid w:val="003C6857"/>
    <w:rsid w:val="00460CE8"/>
    <w:rsid w:val="00463BB8"/>
    <w:rsid w:val="004F147B"/>
    <w:rsid w:val="004F1E93"/>
    <w:rsid w:val="00525598"/>
    <w:rsid w:val="00526281"/>
    <w:rsid w:val="005F5A01"/>
    <w:rsid w:val="00640F06"/>
    <w:rsid w:val="006678DA"/>
    <w:rsid w:val="006921F3"/>
    <w:rsid w:val="00702078"/>
    <w:rsid w:val="0075799C"/>
    <w:rsid w:val="00802126"/>
    <w:rsid w:val="008C23A0"/>
    <w:rsid w:val="00957580"/>
    <w:rsid w:val="009624ED"/>
    <w:rsid w:val="009644C3"/>
    <w:rsid w:val="00971077"/>
    <w:rsid w:val="00996293"/>
    <w:rsid w:val="009B0660"/>
    <w:rsid w:val="00A15480"/>
    <w:rsid w:val="00AE739B"/>
    <w:rsid w:val="00B11E85"/>
    <w:rsid w:val="00B402F6"/>
    <w:rsid w:val="00B46771"/>
    <w:rsid w:val="00B543AD"/>
    <w:rsid w:val="00B95C20"/>
    <w:rsid w:val="00BF3596"/>
    <w:rsid w:val="00C77961"/>
    <w:rsid w:val="00D92CD9"/>
    <w:rsid w:val="00E44AC2"/>
    <w:rsid w:val="00E96207"/>
    <w:rsid w:val="00F33640"/>
    <w:rsid w:val="00F466B4"/>
    <w:rsid w:val="00F8494A"/>
    <w:rsid w:val="00FD4E8A"/>
    <w:rsid w:val="00F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37A0"/>
  <w15:chartTrackingRefBased/>
  <w15:docId w15:val="{5D37EE62-9790-40E2-9E91-51EDE7A5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  <w:lang w:val="ru-BY"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  <w:lang w:val="ru-BY"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  <w:lang w:val="ru-BY"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314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5">
    <w:name w:val="List Paragraph"/>
    <w:basedOn w:val="a"/>
    <w:uiPriority w:val="34"/>
    <w:rsid w:val="005F5A0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F05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Projects\Prog_lang\reports\Krupenkov\3\re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D1051-4652-4095-A9E4-2796D1BBB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30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7</cp:revision>
  <dcterms:created xsi:type="dcterms:W3CDTF">2021-10-15T10:34:00Z</dcterms:created>
  <dcterms:modified xsi:type="dcterms:W3CDTF">2021-11-12T20:26:00Z</dcterms:modified>
</cp:coreProperties>
</file>
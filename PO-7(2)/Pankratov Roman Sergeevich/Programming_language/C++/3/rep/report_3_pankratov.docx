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bookmarkStart w:id="0" w:name="_GoBack"/>
      <w:bookmarkEnd w:id="0"/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4A12F994" w:rsidR="00702078" w:rsidRPr="00702078" w:rsidRDefault="00702078" w:rsidP="00702078">
      <w:pPr>
        <w:jc w:val="center"/>
        <w:rPr>
          <w:rFonts w:cs="Times New Roman"/>
          <w:b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№3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1A8F48D" w14:textId="40F45AD1" w:rsidR="00702078" w:rsidRPr="00BF3596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sz w:val="28"/>
          <w:szCs w:val="28"/>
          <w:lang w:val="ru-BY"/>
        </w:rPr>
        <w:t>Тема: “Перегрузка операций. Исключения”</w:t>
      </w:r>
      <w:r w:rsidRPr="00702078">
        <w:rPr>
          <w:rFonts w:cs="Times New Roman"/>
          <w:sz w:val="28"/>
          <w:szCs w:val="28"/>
          <w:lang w:val="ru-BY"/>
        </w:rPr>
        <w:cr/>
      </w: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BF3596" w:rsidRPr="00BF3596">
        <w:rPr>
          <w:rFonts w:cs="Times New Roman"/>
          <w:b/>
          <w:bCs/>
          <w:sz w:val="28"/>
          <w:szCs w:val="28"/>
          <w:lang w:val="ru-RU"/>
        </w:rPr>
        <w:t>3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D0A1AE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2939A8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5B3AF838" w14:textId="35426B7E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студент 2 курса группы ПО-7              </w:t>
      </w:r>
      <w:r w:rsidR="00BF3596">
        <w:rPr>
          <w:rFonts w:cs="Times New Roman"/>
          <w:sz w:val="28"/>
          <w:szCs w:val="28"/>
          <w:lang w:val="ru-RU"/>
        </w:rPr>
        <w:t>Панкратов Роман Сергеевич</w:t>
      </w:r>
    </w:p>
    <w:p w14:paraId="00516D1D" w14:textId="12F0CEA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Проверила: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>
        <w:rPr>
          <w:rFonts w:cs="Times New Roman"/>
          <w:bCs/>
          <w:sz w:val="28"/>
          <w:szCs w:val="28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>
        <w:rPr>
          <w:rFonts w:cs="Times New Roman"/>
          <w:bCs/>
          <w:sz w:val="28"/>
          <w:szCs w:val="28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2A8D7D52" w14:textId="77777777" w:rsidR="00702078" w:rsidRPr="00702078" w:rsidRDefault="00702078" w:rsidP="00702078">
      <w:pPr>
        <w:spacing w:before="240" w:after="0"/>
        <w:jc w:val="center"/>
        <w:rPr>
          <w:rFonts w:cs="Times New Roman"/>
          <w:sz w:val="28"/>
          <w:szCs w:val="28"/>
          <w:lang w:val="ru-BY"/>
        </w:rPr>
      </w:pPr>
    </w:p>
    <w:p w14:paraId="5031EA26" w14:textId="77777777" w:rsidR="00702078" w:rsidRPr="00702078" w:rsidRDefault="00702078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13FD0E62" w:rsidR="00E44AC2" w:rsidRPr="00702078" w:rsidRDefault="00702078" w:rsidP="00702078">
      <w:pPr>
        <w:pStyle w:val="3"/>
        <w:spacing w:before="0" w:after="240" w:line="288" w:lineRule="auto"/>
      </w:pPr>
      <w:r w:rsidRPr="00702078">
        <w:lastRenderedPageBreak/>
        <w:t>Цель работы</w:t>
      </w:r>
    </w:p>
    <w:p w14:paraId="0009E0A7" w14:textId="3A76E309" w:rsidR="00702078" w:rsidRPr="00702078" w:rsidRDefault="00702078" w:rsidP="00702078">
      <w:pPr>
        <w:spacing w:after="240" w:line="288" w:lineRule="auto"/>
        <w:rPr>
          <w:lang w:val="ru-BY"/>
        </w:rPr>
      </w:pPr>
      <w:r w:rsidRPr="00702078">
        <w:rPr>
          <w:lang w:val="ru-BY"/>
        </w:rPr>
        <w:t>Изучение правил перегрузки операций и принципов обработки исключений в C++</w:t>
      </w:r>
    </w:p>
    <w:p w14:paraId="1248A362" w14:textId="1EF98D15" w:rsidR="00702078" w:rsidRPr="00702078" w:rsidRDefault="00702078" w:rsidP="00702078">
      <w:pPr>
        <w:pStyle w:val="3"/>
        <w:spacing w:before="0" w:after="240" w:line="288" w:lineRule="auto"/>
      </w:pPr>
      <w:r w:rsidRPr="00702078">
        <w:t>Общие требования</w:t>
      </w:r>
    </w:p>
    <w:p w14:paraId="7DF0A529" w14:textId="26592E4E" w:rsidR="00702078" w:rsidRDefault="00702078" w:rsidP="00702078">
      <w:pPr>
        <w:spacing w:after="240" w:line="288" w:lineRule="auto"/>
        <w:rPr>
          <w:lang w:val="ru-BY"/>
        </w:rPr>
      </w:pPr>
      <w:r w:rsidRPr="00702078">
        <w:rPr>
          <w:lang w:val="ru-BY"/>
        </w:rPr>
        <w:t>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46523C0E" w14:textId="20FA34F5" w:rsidR="00702078" w:rsidRDefault="00702078" w:rsidP="00702078">
      <w:pPr>
        <w:pStyle w:val="3"/>
        <w:spacing w:before="0" w:after="240" w:line="288" w:lineRule="auto"/>
      </w:pPr>
      <w:r>
        <w:t>Задание</w:t>
      </w:r>
    </w:p>
    <w:p w14:paraId="39CE6868" w14:textId="7CB6B43F" w:rsidR="00702078" w:rsidRDefault="00BF3596" w:rsidP="00702078">
      <w:pPr>
        <w:spacing w:after="240" w:line="288" w:lineRule="auto"/>
        <w:rPr>
          <w:lang w:val="ru-BY"/>
        </w:rPr>
      </w:pPr>
      <w:r w:rsidRPr="00BF3596">
        <w:rPr>
          <w:b/>
          <w:bCs/>
          <w:lang w:val="ru-RU"/>
        </w:rPr>
        <w:t>3</w:t>
      </w:r>
      <w:r w:rsidR="00702078" w:rsidRPr="00BF3596">
        <w:rPr>
          <w:b/>
          <w:bCs/>
          <w:lang w:val="ru-RU"/>
        </w:rPr>
        <w:t>.</w:t>
      </w:r>
      <w:r w:rsidR="00702078" w:rsidRPr="00BF3596">
        <w:rPr>
          <w:lang w:val="ru-RU"/>
        </w:rPr>
        <w:t xml:space="preserve"> </w:t>
      </w:r>
      <w:r w:rsidR="00702078" w:rsidRPr="00702078">
        <w:rPr>
          <w:lang w:val="ru-BY"/>
        </w:rPr>
        <w:t xml:space="preserve">Написать программу, в которой описана иерархия классов: </w:t>
      </w:r>
      <w:r>
        <w:rPr>
          <w:lang w:val="ru-RU"/>
        </w:rPr>
        <w:t>человек</w:t>
      </w:r>
      <w:r w:rsidR="00702078" w:rsidRPr="00702078">
        <w:rPr>
          <w:lang w:val="ru-BY"/>
        </w:rPr>
        <w:t xml:space="preserve"> (</w:t>
      </w:r>
      <w:r>
        <w:rPr>
          <w:lang w:val="ru-RU"/>
        </w:rPr>
        <w:t>дошкольник</w:t>
      </w:r>
      <w:r w:rsidR="00702078" w:rsidRPr="00702078">
        <w:rPr>
          <w:lang w:val="ru-BY"/>
        </w:rPr>
        <w:t xml:space="preserve">, </w:t>
      </w:r>
      <w:r>
        <w:rPr>
          <w:lang w:val="ru-RU"/>
        </w:rPr>
        <w:t>школьник</w:t>
      </w:r>
      <w:r w:rsidR="00702078" w:rsidRPr="00702078">
        <w:rPr>
          <w:lang w:val="ru-BY"/>
        </w:rPr>
        <w:t xml:space="preserve">, </w:t>
      </w:r>
      <w:r>
        <w:rPr>
          <w:lang w:val="ru-RU"/>
        </w:rPr>
        <w:t>студент</w:t>
      </w:r>
      <w:r w:rsidRPr="00BF3596">
        <w:rPr>
          <w:lang w:val="ru-RU"/>
        </w:rPr>
        <w:t xml:space="preserve">, </w:t>
      </w:r>
      <w:r>
        <w:rPr>
          <w:lang w:val="ru-RU"/>
        </w:rPr>
        <w:t>рабочий</w:t>
      </w:r>
      <w:r w:rsidR="00702078" w:rsidRPr="00702078">
        <w:rPr>
          <w:lang w:val="ru-BY"/>
        </w:rPr>
        <w:t xml:space="preserve">). Описать класс для хранения коллекции </w:t>
      </w:r>
      <w:r>
        <w:rPr>
          <w:lang w:val="ru-RU"/>
        </w:rPr>
        <w:t>людей</w:t>
      </w:r>
      <w:r w:rsidR="00702078" w:rsidRPr="00702078">
        <w:rPr>
          <w:lang w:val="ru-BY"/>
        </w:rPr>
        <w:t xml:space="preserve"> (массива указателей на базовый класс), в котором перегрузить операцию «[ ]». Для базового класса и его потомков перегрузить операции «==», «!=», «=». Продемонстрировать работу операторов.</w:t>
      </w:r>
    </w:p>
    <w:p w14:paraId="7C0F0B39" w14:textId="64182738" w:rsidR="00702078" w:rsidRDefault="00306314" w:rsidP="00306314">
      <w:pPr>
        <w:pStyle w:val="1"/>
      </w:pPr>
      <w:r>
        <w:t>Код программы</w:t>
      </w:r>
    </w:p>
    <w:p w14:paraId="00150FBB" w14:textId="5313E934" w:rsidR="00BF3596" w:rsidRDefault="00BF3596" w:rsidP="00BF3596">
      <w:r>
        <w:t>main.cpp</w:t>
      </w:r>
    </w:p>
    <w:p w14:paraId="082DD2FF" w14:textId="77777777" w:rsidR="00BF3596" w:rsidRDefault="00BF3596" w:rsidP="00BF3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proofErr w:type="gramStart"/>
      <w:r w:rsidRPr="00BF3596">
        <w:rPr>
          <w:rFonts w:ascii="JetBrains Mono" w:eastAsia="Times New Roman" w:hAnsi="JetBrains Mono" w:cs="JetBrains Mono"/>
          <w:color w:val="808000"/>
          <w:sz w:val="20"/>
          <w:szCs w:val="20"/>
          <w:lang w:eastAsia="ru-RU"/>
        </w:rPr>
        <w:t xml:space="preserve">#include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&gt;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808000"/>
          <w:sz w:val="20"/>
          <w:szCs w:val="20"/>
          <w:lang w:eastAsia="ru-RU"/>
        </w:rPr>
        <w:t xml:space="preserve">#include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classes.h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main()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auto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pre_schooler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"Roman"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auto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school_boy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"Igor"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15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auto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student 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Student(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Vanya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19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auto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worker 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Worker(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Dima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22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4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,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1500.0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auto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array 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PeopleArray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array-&gt;append(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pre_schooler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array-&gt;append(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school_boy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array-&gt;append(student);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array-&gt;append(worker);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;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&lt; array-&gt;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len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();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++)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(*array)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[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]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-&gt;print();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*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school_boy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*student;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;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&lt; array-&gt;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len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();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++)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(*array)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[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]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-&gt;print();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res2 = *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pre_schooler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==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school_boy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res3 = *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pre_schooler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!=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*worker;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res2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res3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proofErr w:type="gramEnd"/>
    </w:p>
    <w:p w14:paraId="779B21DD" w14:textId="77777777" w:rsidR="00BF3596" w:rsidRDefault="00BF3596" w:rsidP="00BF3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</w:p>
    <w:p w14:paraId="442F91FE" w14:textId="77777777" w:rsidR="00BF3596" w:rsidRPr="00BF3596" w:rsidRDefault="00BF3596" w:rsidP="00BF3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gram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delete</w:t>
      </w:r>
      <w:proofErr w:type="gram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pre_schooler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delete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school_boy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delete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student;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delete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worker;</w:t>
      </w:r>
    </w:p>
    <w:p w14:paraId="40789396" w14:textId="610428B9" w:rsidR="00BF3596" w:rsidRPr="00BF3596" w:rsidRDefault="00BF3596" w:rsidP="00BF3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return</w:t>
      </w:r>
      <w:proofErr w:type="gram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</w:p>
    <w:p w14:paraId="640A6A50" w14:textId="77777777" w:rsidR="00BF3596" w:rsidRDefault="00BF3596" w:rsidP="00BF3596"/>
    <w:p w14:paraId="6CC2C5D2" w14:textId="142E3154" w:rsidR="00BF3596" w:rsidRDefault="00BF3596" w:rsidP="00BF3596">
      <w:proofErr w:type="spellStart"/>
      <w:r>
        <w:t>classes.h</w:t>
      </w:r>
      <w:proofErr w:type="spellEnd"/>
    </w:p>
    <w:p w14:paraId="6E7005FA" w14:textId="77777777" w:rsidR="00BF3596" w:rsidRPr="00BF3596" w:rsidRDefault="00BF3596" w:rsidP="00BF3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proofErr w:type="gramStart"/>
      <w:r w:rsidRPr="00BF3596">
        <w:rPr>
          <w:rFonts w:ascii="JetBrains Mono" w:eastAsia="Times New Roman" w:hAnsi="JetBrains Mono" w:cs="JetBrains Mono"/>
          <w:color w:val="808000"/>
          <w:sz w:val="20"/>
          <w:szCs w:val="20"/>
          <w:lang w:eastAsia="ru-RU"/>
        </w:rPr>
        <w:t xml:space="preserve">#include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"string"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class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protected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public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name);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==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&amp;p);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!=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&amp;p);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&amp;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=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&amp;p);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print();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class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: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protected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_age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public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name,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age);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print()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override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class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Student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: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public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protected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_course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public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Student(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name,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age,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course);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print()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override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class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Worker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: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public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Student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lastRenderedPageBreak/>
        <w:t>protected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float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_salary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public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Worker(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name,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age,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course,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float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salary);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print()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override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class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PeopleArray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length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=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**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array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*[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length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];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public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len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append(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 p);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*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[]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index);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};</w:t>
      </w:r>
      <w:proofErr w:type="gramEnd"/>
    </w:p>
    <w:p w14:paraId="4297DD6D" w14:textId="77777777" w:rsidR="00BF3596" w:rsidRDefault="00BF3596" w:rsidP="00BF3596"/>
    <w:p w14:paraId="5AA2313E" w14:textId="7BB9AA52" w:rsidR="00BF3596" w:rsidRDefault="00BF3596" w:rsidP="00BF3596">
      <w:r>
        <w:t>classes.cpp</w:t>
      </w:r>
    </w:p>
    <w:p w14:paraId="79C26E5E" w14:textId="658D2F1B" w:rsidR="00BF3596" w:rsidRPr="00BF3596" w:rsidRDefault="00BF3596" w:rsidP="00BF3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</w:pPr>
      <w:proofErr w:type="gramStart"/>
      <w:r w:rsidRPr="00BF3596">
        <w:rPr>
          <w:rFonts w:ascii="JetBrains Mono" w:eastAsia="Times New Roman" w:hAnsi="JetBrains Mono" w:cs="JetBrains Mono"/>
          <w:color w:val="808000"/>
          <w:sz w:val="20"/>
          <w:szCs w:val="20"/>
          <w:lang w:eastAsia="ru-RU"/>
        </w:rPr>
        <w:t xml:space="preserve">#include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classes.h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808000"/>
          <w:sz w:val="20"/>
          <w:szCs w:val="20"/>
          <w:lang w:eastAsia="ru-RU"/>
        </w:rPr>
        <w:t xml:space="preserve">#include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&gt;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name) :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(name) {}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==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&amp;p)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==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p.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::print()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: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!=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&amp;p)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!=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p.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=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&amp;p)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=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p.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_name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this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name,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age):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(name),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_age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(age) {}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::print()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: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",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_age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Student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::Student(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name,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age,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course):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SchoolBoy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(name, age),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_course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(course) {}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Student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::print()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"Student: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",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_age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",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_course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lastRenderedPageBreak/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Worker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::Worker(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color w:val="371F80"/>
          <w:sz w:val="20"/>
          <w:szCs w:val="20"/>
          <w:lang w:eastAsia="ru-RU"/>
        </w:rPr>
        <w:t xml:space="preserve">string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name,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age, 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course,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float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salary): Student(name, age, course),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_salary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(salary) {}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Worker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::print()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cout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"Worker: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_name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",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_age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",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_course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 xml:space="preserve">", "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_salary 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&lt;&lt;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std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endl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PeopleArray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len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length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PeopleArray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::append(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*p)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auto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**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new_array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*[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length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+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];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for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=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0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;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 &lt;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length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;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++)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new_array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[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] =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array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[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];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new_array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[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length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] = p;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array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=</w:t>
      </w:r>
      <w:proofErr w:type="spellStart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new_array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 xml:space="preserve">length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 xml:space="preserve">+= </w:t>
      </w:r>
      <w:r w:rsidRPr="00BF3596">
        <w:rPr>
          <w:rFonts w:ascii="JetBrains Mono" w:eastAsia="Times New Roman" w:hAnsi="JetBrains Mono" w:cs="JetBrains Mono"/>
          <w:color w:val="0000FF"/>
          <w:sz w:val="20"/>
          <w:szCs w:val="20"/>
          <w:lang w:eastAsia="ru-RU"/>
        </w:rPr>
        <w:t>1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PreSchooler</w:t>
      </w:r>
      <w:proofErr w:type="spellEnd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*</w:t>
      </w:r>
      <w:proofErr w:type="spellStart"/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PeopleArray</w:t>
      </w:r>
      <w:proofErr w:type="spellEnd"/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::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operator</w:t>
      </w:r>
      <w:r w:rsidRPr="00BF3596">
        <w:rPr>
          <w:rFonts w:ascii="JetBrains Mono" w:eastAsia="Times New Roman" w:hAnsi="JetBrains Mono" w:cs="JetBrains Mono"/>
          <w:color w:val="008080"/>
          <w:sz w:val="20"/>
          <w:szCs w:val="20"/>
          <w:lang w:eastAsia="ru-RU"/>
        </w:rPr>
        <w:t>[]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(</w:t>
      </w:r>
      <w:proofErr w:type="spellStart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 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index) {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 xml:space="preserve">    </w:t>
      </w:r>
      <w:r w:rsidRPr="00BF3596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RU"/>
        </w:rPr>
        <w:t xml:space="preserve">return </w:t>
      </w:r>
      <w:r w:rsidRPr="00BF3596">
        <w:rPr>
          <w:rFonts w:ascii="JetBrains Mono" w:eastAsia="Times New Roman" w:hAnsi="JetBrains Mono" w:cs="JetBrains Mono"/>
          <w:color w:val="660E7A"/>
          <w:sz w:val="20"/>
          <w:szCs w:val="20"/>
          <w:lang w:eastAsia="ru-RU"/>
        </w:rPr>
        <w:t>array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t>[index];</w:t>
      </w:r>
      <w:r w:rsidRPr="00BF3596">
        <w:rPr>
          <w:rFonts w:ascii="JetBrains Mono" w:eastAsia="Times New Roman" w:hAnsi="JetBrains Mono" w:cs="JetBrains Mono"/>
          <w:color w:val="000000"/>
          <w:sz w:val="20"/>
          <w:szCs w:val="20"/>
          <w:lang w:eastAsia="ru-RU"/>
        </w:rPr>
        <w:br/>
        <w:t>}</w:t>
      </w:r>
      <w:proofErr w:type="gramEnd"/>
    </w:p>
    <w:p w14:paraId="3247F421" w14:textId="0F8B1F81" w:rsidR="00306314" w:rsidRDefault="00306314" w:rsidP="00306314">
      <w:pPr>
        <w:pStyle w:val="1"/>
      </w:pPr>
      <w:r>
        <w:t>Результаты программы</w:t>
      </w:r>
    </w:p>
    <w:p w14:paraId="7260EA8D" w14:textId="24F9C18F" w:rsidR="00306314" w:rsidRPr="00306314" w:rsidRDefault="00BF3596" w:rsidP="00306314">
      <w:pPr>
        <w:rPr>
          <w:lang w:val="ru-BY"/>
        </w:rPr>
      </w:pPr>
      <w:r w:rsidRPr="00BF3596">
        <w:rPr>
          <w:lang w:val="ru-BY"/>
        </w:rPr>
        <w:drawing>
          <wp:inline distT="0" distB="0" distL="0" distR="0" wp14:anchorId="7E3617F9" wp14:editId="7C42AD28">
            <wp:extent cx="2943636" cy="30865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D35" w14:textId="64A7714C" w:rsidR="00306314" w:rsidRDefault="00306314" w:rsidP="00306314">
      <w:pPr>
        <w:pStyle w:val="3"/>
      </w:pPr>
      <w:r>
        <w:t>Вывод</w:t>
      </w:r>
    </w:p>
    <w:p w14:paraId="1A26B883" w14:textId="4D6C567B" w:rsidR="00306314" w:rsidRPr="00702078" w:rsidRDefault="00306314" w:rsidP="00306314">
      <w:pPr>
        <w:spacing w:after="240" w:line="288" w:lineRule="auto"/>
        <w:rPr>
          <w:lang w:val="ru-BY"/>
        </w:rPr>
      </w:pPr>
      <w:r>
        <w:rPr>
          <w:lang w:val="ru-BY"/>
        </w:rPr>
        <w:t xml:space="preserve">Я изучил </w:t>
      </w:r>
      <w:r w:rsidRPr="00702078">
        <w:rPr>
          <w:lang w:val="ru-BY"/>
        </w:rPr>
        <w:t>правил</w:t>
      </w:r>
      <w:r>
        <w:rPr>
          <w:lang w:val="ru-BY"/>
        </w:rPr>
        <w:t>а</w:t>
      </w:r>
      <w:r w:rsidRPr="00702078">
        <w:rPr>
          <w:lang w:val="ru-BY"/>
        </w:rPr>
        <w:t xml:space="preserve"> перегрузки операций и принципов обработки исключений в C++</w:t>
      </w:r>
    </w:p>
    <w:p w14:paraId="06B25C6F" w14:textId="77777777" w:rsidR="00306314" w:rsidRPr="00306314" w:rsidRDefault="00306314" w:rsidP="00306314">
      <w:pPr>
        <w:rPr>
          <w:lang w:val="ru-BY"/>
        </w:rPr>
      </w:pPr>
    </w:p>
    <w:sectPr w:rsidR="00306314" w:rsidRPr="00306314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  <w:embedRegular r:id="rId1" w:fontKey="{3477E3B0-7434-4443-9B15-A1BB010F657E}"/>
    <w:embedBold r:id="rId2" w:fontKey="{D802684A-C183-4C4E-B6B9-C7CFCCA1BE6C}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28DC-B376-42E2-BB5A-A9CD5C8D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8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5</cp:revision>
  <dcterms:created xsi:type="dcterms:W3CDTF">2021-10-15T10:34:00Z</dcterms:created>
  <dcterms:modified xsi:type="dcterms:W3CDTF">2021-10-28T18:36:00Z</dcterms:modified>
</cp:coreProperties>
</file>